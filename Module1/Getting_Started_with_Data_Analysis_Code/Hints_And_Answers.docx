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838" w:rsidRPr="00AA67C7" w:rsidRDefault="0025789B" w:rsidP="00AA67C7">
      <w:pPr>
        <w:pStyle w:val="Heading1"/>
      </w:pPr>
      <w:bookmarkStart w:id="0" w:name="hints-and-answers"/>
      <w:bookmarkEnd w:id="0"/>
      <w:r w:rsidRPr="00AA67C7">
        <w:t>Hints and answers</w:t>
      </w:r>
    </w:p>
    <w:p w:rsidR="000A3838" w:rsidRDefault="0025789B" w:rsidP="00B46EBB">
      <w:pPr>
        <w:pStyle w:val="NormalPACKT"/>
      </w:pPr>
      <w:r>
        <w:t>This document contains hints and answers to the practical exercises in</w:t>
      </w:r>
    </w:p>
    <w:p w:rsidR="000A3838" w:rsidRDefault="0025789B" w:rsidP="00B46EBB">
      <w:pPr>
        <w:pStyle w:val="NormalPACKT"/>
      </w:pPr>
      <w:r>
        <w:t>Getting Started with Python Data Analysis</w:t>
      </w:r>
    </w:p>
    <w:p w:rsidR="000A3838" w:rsidRDefault="0025789B" w:rsidP="00B46EBB">
      <w:pPr>
        <w:pStyle w:val="NormalPACKT"/>
      </w:pPr>
      <w:r>
        <w:t>ISBN: 9781785285110.</w:t>
      </w:r>
    </w:p>
    <w:p w:rsidR="000A3838" w:rsidRPr="00AA67C7" w:rsidRDefault="0025789B" w:rsidP="00AA67C7">
      <w:pPr>
        <w:pStyle w:val="Heading2"/>
      </w:pPr>
      <w:bookmarkStart w:id="1" w:name="chapter-1"/>
      <w:bookmarkEnd w:id="1"/>
      <w:r w:rsidRPr="00AA67C7">
        <w:t>Chapter 1</w:t>
      </w:r>
    </w:p>
    <w:p w:rsidR="000A3838" w:rsidRDefault="0025789B">
      <w:r>
        <w:t>Movie recommendation.</w:t>
      </w:r>
    </w:p>
    <w:p w:rsidR="000A3838" w:rsidRDefault="0025789B">
      <w:r>
        <w:rPr>
          <w:b/>
        </w:rPr>
        <w:t>Exercise 1</w:t>
      </w:r>
      <w:r>
        <w:t xml:space="preserve"> What information can we find in this table? What kind of knowledge can we derive from it?</w:t>
      </w:r>
    </w:p>
    <w:p w:rsidR="0025789B" w:rsidRDefault="0025789B" w:rsidP="00B46EBB">
      <w:pPr>
        <w:pStyle w:val="NormalPACKT"/>
      </w:pPr>
      <w:r>
        <w:t>There is some information we can find in the table:</w:t>
      </w:r>
    </w:p>
    <w:p w:rsidR="0025789B" w:rsidRDefault="0025789B" w:rsidP="00B46EBB">
      <w:pPr>
        <w:pStyle w:val="NormalPACKT"/>
      </w:pPr>
      <w:r>
        <w:t>* "Snow White" movie ranking from men in Canada is less than 3.</w:t>
      </w:r>
    </w:p>
    <w:p w:rsidR="0025789B" w:rsidRDefault="0025789B" w:rsidP="00B46EBB">
      <w:pPr>
        <w:pStyle w:val="NormalPACKT"/>
      </w:pPr>
      <w:r>
        <w:t>* Average ranking of "Snow white" movie is less than 3 from male and greater than 3 from female.</w:t>
      </w:r>
    </w:p>
    <w:p w:rsidR="0025789B" w:rsidRDefault="0025789B" w:rsidP="00B46EBB">
      <w:pPr>
        <w:pStyle w:val="NormalPACKT"/>
      </w:pPr>
      <w:r>
        <w:t xml:space="preserve">We can learn (a little) about users preferences for a movie. Combined with other data about movies, we could suggest each user other movies, given how much they like the "Snow White" movies. For example, some knowledge we can derive such as: </w:t>
      </w:r>
    </w:p>
    <w:p w:rsidR="0025789B" w:rsidRDefault="0025789B" w:rsidP="00B46EBB">
      <w:pPr>
        <w:pStyle w:val="NormalPACKT"/>
      </w:pPr>
      <w:r>
        <w:t>* Females may like the movie but males may not</w:t>
      </w:r>
    </w:p>
    <w:p w:rsidR="004824D9" w:rsidRDefault="0025789B" w:rsidP="00B46EBB">
      <w:pPr>
        <w:pStyle w:val="NormalPACKT"/>
      </w:pPr>
      <w:r>
        <w:t>*Men in Canada may disli</w:t>
      </w:r>
      <w:bookmarkStart w:id="2" w:name="_GoBack"/>
      <w:bookmarkEnd w:id="2"/>
      <w:r>
        <w:t>ke "Snow White" movie</w:t>
      </w:r>
    </w:p>
    <w:p w:rsidR="000A3838" w:rsidRDefault="0025789B" w:rsidP="00B46EBB">
      <w:pPr>
        <w:pStyle w:val="NormalPACKT"/>
      </w:pPr>
      <w:r>
        <w:rPr>
          <w:b/>
        </w:rPr>
        <w:t>Exercise 2</w:t>
      </w:r>
      <w:r>
        <w:t xml:space="preserve"> Based on the data analysis process in this chapter, try to define the data requirements and analysis steps needed to predict, whether user B likes 'Maleficent' movies or not?</w:t>
      </w:r>
    </w:p>
    <w:p w:rsidR="000A3838" w:rsidRDefault="0025789B" w:rsidP="00B46EBB">
      <w:pPr>
        <w:pStyle w:val="NormalPACKT"/>
      </w:pPr>
      <w:r>
        <w:t>To be able to build a recommendation system, we would need to know a bit more about other movies and possibly other users preferences. We then could apply different techniques. One would be collaborative filtering. A toy implementation could, for a given user and his most liked movies, find other users, who liked the same movies. Then, movies that those people liked, could be recommended to the given user as well.</w:t>
      </w:r>
    </w:p>
    <w:p w:rsidR="000A3838" w:rsidRDefault="0025789B" w:rsidP="00B46EBB">
      <w:pPr>
        <w:pStyle w:val="NormalPACKT"/>
      </w:pPr>
      <w:r>
        <w:t>The concrete steps could look like follows:</w:t>
      </w:r>
    </w:p>
    <w:p w:rsidR="000A3838" w:rsidRPr="00B46EBB" w:rsidRDefault="0025789B" w:rsidP="00B46EBB">
      <w:pPr>
        <w:pStyle w:val="BulletPACKT"/>
      </w:pPr>
      <w:r w:rsidRPr="00B46EBB">
        <w:t>data collection: collect more data on users and movies</w:t>
      </w:r>
    </w:p>
    <w:p w:rsidR="000A3838" w:rsidRPr="00B46EBB" w:rsidRDefault="0025789B" w:rsidP="00B46EBB">
      <w:pPr>
        <w:pStyle w:val="BulletPACKT"/>
      </w:pPr>
      <w:r w:rsidRPr="00B46EBB">
        <w:t>data processing: access database or API, perform basic extract-transform-load (ETL)</w:t>
      </w:r>
    </w:p>
    <w:p w:rsidR="000A3838" w:rsidRPr="00B46EBB" w:rsidRDefault="0025789B" w:rsidP="00B46EBB">
      <w:pPr>
        <w:pStyle w:val="BulletPACKT"/>
      </w:pPr>
      <w:r w:rsidRPr="00B46EBB">
        <w:t>data cleaning: clean the data, bring it in shape for other tasks</w:t>
      </w:r>
    </w:p>
    <w:p w:rsidR="000A3838" w:rsidRPr="00B46EBB" w:rsidRDefault="0025789B" w:rsidP="00B46EBB">
      <w:pPr>
        <w:pStyle w:val="BulletPACKT"/>
      </w:pPr>
      <w:r w:rsidRPr="00B46EBB">
        <w:t>exploratory data analysis: compute sums, averages and other basic statistical measures</w:t>
      </w:r>
    </w:p>
    <w:p w:rsidR="000A3838" w:rsidRPr="00B46EBB" w:rsidRDefault="0025789B" w:rsidP="00B46EBB">
      <w:pPr>
        <w:pStyle w:val="BulletPACKT"/>
      </w:pPr>
      <w:r w:rsidRPr="00B46EBB">
        <w:t>modelling and algorithm: test simple models - like the toy model above - first, gradually refine model and test</w:t>
      </w:r>
    </w:p>
    <w:p w:rsidR="000A3838" w:rsidRPr="00B46EBB" w:rsidRDefault="0025789B" w:rsidP="00B46EBB">
      <w:pPr>
        <w:pStyle w:val="BulletEndPACKT"/>
      </w:pPr>
      <w:r w:rsidRPr="00B46EBB">
        <w:t>data product: build a pipeline that takes data from the data sources through the refined model to the user and offer recommendations</w:t>
      </w:r>
    </w:p>
    <w:p w:rsidR="000A3838" w:rsidRPr="00AA67C7" w:rsidRDefault="0025789B" w:rsidP="00AA67C7">
      <w:pPr>
        <w:pStyle w:val="Heading2"/>
      </w:pPr>
      <w:bookmarkStart w:id="3" w:name="chapter-2"/>
      <w:bookmarkEnd w:id="3"/>
      <w:r w:rsidRPr="00AA67C7">
        <w:t>Chapter 2</w:t>
      </w:r>
    </w:p>
    <w:p w:rsidR="000A3838" w:rsidRDefault="0025789B" w:rsidP="005E004F">
      <w:pPr>
        <w:pStyle w:val="NormalPACKT"/>
      </w:pPr>
      <w:r>
        <w:rPr>
          <w:b/>
        </w:rPr>
        <w:t>Exercise 1</w:t>
      </w:r>
      <w:r>
        <w:t xml:space="preserve"> Using array creation function, let's try to create arrays in the following situations:</w:t>
      </w:r>
    </w:p>
    <w:p w:rsidR="000A3838" w:rsidRPr="005E004F" w:rsidRDefault="0025789B" w:rsidP="005E004F">
      <w:pPr>
        <w:pStyle w:val="NumberedBulletPACKT"/>
      </w:pPr>
      <w:r w:rsidRPr="005E004F">
        <w:t xml:space="preserve">Creating </w:t>
      </w:r>
      <w:r w:rsidRPr="00B46EBB">
        <w:rPr>
          <w:rStyle w:val="CodeInTextPACKT"/>
        </w:rPr>
        <w:t>ndarray</w:t>
      </w:r>
      <w:r w:rsidRPr="005E004F">
        <w:t xml:space="preserve"> from existing data</w:t>
      </w:r>
      <w:r w:rsidR="005E004F">
        <w:t>:</w:t>
      </w:r>
    </w:p>
    <w:p w:rsidR="005E004F" w:rsidRPr="005E004F" w:rsidRDefault="0025789B" w:rsidP="005E004F">
      <w:pPr>
        <w:pStyle w:val="CommandLineWithinBulletPACKT"/>
      </w:pPr>
      <w:r w:rsidRPr="005E004F">
        <w:t>&gt;&gt;&gt; import numpy as np</w:t>
      </w:r>
    </w:p>
    <w:p w:rsidR="005E004F" w:rsidRPr="005E004F" w:rsidRDefault="0025789B" w:rsidP="005E004F">
      <w:pPr>
        <w:pStyle w:val="CommandLineWithinBulletPACKT"/>
      </w:pPr>
      <w:r w:rsidRPr="005E004F">
        <w:t>&gt;&gt;&gt; np.array(1)</w:t>
      </w:r>
    </w:p>
    <w:p w:rsidR="005E004F" w:rsidRPr="005E004F" w:rsidRDefault="0025789B" w:rsidP="005E004F">
      <w:pPr>
        <w:pStyle w:val="CommandLineWithinBulletPACKT"/>
      </w:pPr>
      <w:r w:rsidRPr="005E004F">
        <w:t>array(1)</w:t>
      </w:r>
    </w:p>
    <w:p w:rsidR="005E004F" w:rsidRPr="005E004F" w:rsidRDefault="0025789B" w:rsidP="005E004F">
      <w:pPr>
        <w:pStyle w:val="CommandLineWithinBulletPACKT"/>
      </w:pPr>
      <w:r w:rsidRPr="005E004F">
        <w:lastRenderedPageBreak/>
        <w:t>&gt;&gt;&gt; np.array([1, 2, 3])</w:t>
      </w:r>
    </w:p>
    <w:p w:rsidR="005E004F" w:rsidRPr="005E004F" w:rsidRDefault="0025789B" w:rsidP="005E004F">
      <w:pPr>
        <w:pStyle w:val="CommandLineWithinBulletPACKT"/>
      </w:pPr>
      <w:r w:rsidRPr="005E004F">
        <w:t>array([1, 2, 3])</w:t>
      </w:r>
    </w:p>
    <w:p w:rsidR="005E004F" w:rsidRPr="005E004F" w:rsidRDefault="0025789B" w:rsidP="005E004F">
      <w:pPr>
        <w:pStyle w:val="CommandLineWithinBulletPACKT"/>
      </w:pPr>
      <w:r w:rsidRPr="005E004F">
        <w:t>&gt;&gt;&gt; np.array([1, 2, 3])</w:t>
      </w:r>
    </w:p>
    <w:p w:rsidR="005E004F" w:rsidRPr="005E004F" w:rsidRDefault="0025789B" w:rsidP="005E004F">
      <w:pPr>
        <w:pStyle w:val="CommandLineWithinBulletPACKT"/>
      </w:pPr>
      <w:r w:rsidRPr="005E004F">
        <w:t>array([1, 2, 3])</w:t>
      </w:r>
    </w:p>
    <w:p w:rsidR="005E004F" w:rsidRPr="005E004F" w:rsidRDefault="0025789B" w:rsidP="005E004F">
      <w:pPr>
        <w:pStyle w:val="CommandLineWithinBulletPACKT"/>
      </w:pPr>
      <w:r w:rsidRPr="005E004F">
        <w:t>&gt;&gt;&gt; np.array([range(4), range(2)])</w:t>
      </w:r>
    </w:p>
    <w:p w:rsidR="005E004F" w:rsidRPr="005E004F" w:rsidRDefault="0025789B" w:rsidP="005E004F">
      <w:pPr>
        <w:pStyle w:val="CommandLineWithinBulletPACKT"/>
      </w:pPr>
      <w:r w:rsidRPr="005E004F">
        <w:t>array([[0, 1, 2, 3], [0, 1]], dtype=object)</w:t>
      </w:r>
    </w:p>
    <w:p w:rsidR="005E004F" w:rsidRPr="005E004F" w:rsidRDefault="0025789B" w:rsidP="005E004F">
      <w:pPr>
        <w:pStyle w:val="CommandLineWithinBulletPACKT"/>
      </w:pPr>
      <w:r w:rsidRPr="005E004F">
        <w:t>&gt;&gt;&gt; np.array([range(4) for _ in range(4)])</w:t>
      </w:r>
    </w:p>
    <w:p w:rsidR="005E004F" w:rsidRPr="005E004F" w:rsidRDefault="0025789B" w:rsidP="005E004F">
      <w:pPr>
        <w:pStyle w:val="CommandLineWithinBulletPACKT"/>
      </w:pPr>
      <w:r w:rsidRPr="005E004F">
        <w:t>array([[0, 1, 2, 3],</w:t>
      </w:r>
    </w:p>
    <w:p w:rsidR="005E004F" w:rsidRPr="005E004F" w:rsidRDefault="0025789B" w:rsidP="005E004F">
      <w:pPr>
        <w:pStyle w:val="CommandLineWithinBulletPACKT"/>
      </w:pPr>
      <w:r w:rsidRPr="005E004F">
        <w:t xml:space="preserve">       [0, 1, 2, 3],</w:t>
      </w:r>
    </w:p>
    <w:p w:rsidR="005E004F" w:rsidRPr="005E004F" w:rsidRDefault="0025789B" w:rsidP="005E004F">
      <w:pPr>
        <w:pStyle w:val="CommandLineWithinBulletPACKT"/>
      </w:pPr>
      <w:r w:rsidRPr="005E004F">
        <w:t xml:space="preserve">       [0, 1, 2, 3],</w:t>
      </w:r>
    </w:p>
    <w:p w:rsidR="005E004F" w:rsidRPr="005E004F" w:rsidRDefault="0025789B" w:rsidP="005E004F">
      <w:pPr>
        <w:pStyle w:val="CommandLineWithinBulletPACKT"/>
      </w:pPr>
      <w:r w:rsidRPr="005E004F">
        <w:t xml:space="preserve">       [0, 1, 2, 3]])</w:t>
      </w:r>
    </w:p>
    <w:p w:rsidR="005E004F" w:rsidRPr="005E004F" w:rsidRDefault="0025789B" w:rsidP="005E004F">
      <w:pPr>
        <w:pStyle w:val="CommandLineWithinBulletPACKT"/>
      </w:pPr>
      <w:r w:rsidRPr="005E004F">
        <w:t>&gt;&gt;&gt; np.array([[range(4) for _ in range(3)] for _ in range(2)])</w:t>
      </w:r>
    </w:p>
    <w:p w:rsidR="005E004F" w:rsidRPr="005E004F" w:rsidRDefault="0025789B" w:rsidP="005E004F">
      <w:pPr>
        <w:pStyle w:val="CommandLineWithinBulletPACKT"/>
      </w:pPr>
      <w:r w:rsidRPr="005E004F">
        <w:t>array([[[0, 1, 2, 3],</w:t>
      </w:r>
    </w:p>
    <w:p w:rsidR="005E004F" w:rsidRPr="005E004F" w:rsidRDefault="0025789B" w:rsidP="005E004F">
      <w:pPr>
        <w:pStyle w:val="CommandLineWithinBulletPACKT"/>
      </w:pPr>
      <w:r w:rsidRPr="005E004F">
        <w:t xml:space="preserve">        [0, 1, 2, 3],</w:t>
      </w:r>
    </w:p>
    <w:p w:rsidR="005E004F" w:rsidRPr="005E004F" w:rsidRDefault="0025789B" w:rsidP="005E004F">
      <w:pPr>
        <w:pStyle w:val="CommandLineWithinBulletPACKT"/>
      </w:pPr>
      <w:r w:rsidRPr="005E004F">
        <w:t xml:space="preserve">        [0, 1, 2, 3]],</w:t>
      </w:r>
    </w:p>
    <w:p w:rsidR="005E004F" w:rsidRPr="005E004F" w:rsidRDefault="0025789B" w:rsidP="005E004F">
      <w:pPr>
        <w:pStyle w:val="CommandLineWithinBulletPACKT"/>
      </w:pPr>
      <w:r w:rsidRPr="005E004F">
        <w:t xml:space="preserve">       [[0, 1, 2, 3],</w:t>
      </w:r>
    </w:p>
    <w:p w:rsidR="005E004F" w:rsidRPr="005E004F" w:rsidRDefault="0025789B" w:rsidP="005E004F">
      <w:pPr>
        <w:pStyle w:val="CommandLineWithinBulletPACKT"/>
      </w:pPr>
      <w:r w:rsidRPr="005E004F">
        <w:t xml:space="preserve">        [0, 1, 2, 3],</w:t>
      </w:r>
    </w:p>
    <w:p w:rsidR="000A3838" w:rsidRDefault="0025789B" w:rsidP="005E004F">
      <w:pPr>
        <w:pStyle w:val="CommandLineWithinBulletEndPACKT"/>
      </w:pPr>
      <w:r>
        <w:rPr>
          <w:rStyle w:val="VerbatimChar"/>
        </w:rPr>
        <w:t xml:space="preserve">        [0, 1, 2, 3]]])</w:t>
      </w:r>
    </w:p>
    <w:p w:rsidR="000A3838" w:rsidRDefault="0025789B" w:rsidP="005E004F">
      <w:pPr>
        <w:pStyle w:val="NumberedBulletPACKT"/>
      </w:pPr>
      <w:r>
        <w:t>Initializing ndarray which elements are filled with ones, zeros or a given interval</w:t>
      </w:r>
    </w:p>
    <w:p w:rsidR="005E004F" w:rsidRPr="005E004F" w:rsidRDefault="0025789B" w:rsidP="005E004F">
      <w:pPr>
        <w:pStyle w:val="CommandLineWithinBulletPACKT"/>
      </w:pPr>
      <w:r w:rsidRPr="005E004F">
        <w:t>&gt;&gt;&gt; np.ones((3, 4))</w:t>
      </w:r>
    </w:p>
    <w:p w:rsidR="005E004F" w:rsidRPr="005E004F" w:rsidRDefault="0025789B" w:rsidP="005E004F">
      <w:pPr>
        <w:pStyle w:val="CommandLineWithinBulletPACKT"/>
      </w:pPr>
      <w:r w:rsidRPr="005E004F">
        <w:t>array([[ 1.,  1.,  1.,  1.],</w:t>
      </w:r>
    </w:p>
    <w:p w:rsidR="005E004F" w:rsidRPr="005E004F" w:rsidRDefault="0025789B" w:rsidP="005E004F">
      <w:pPr>
        <w:pStyle w:val="CommandLineWithinBulletPACKT"/>
      </w:pPr>
      <w:r w:rsidRPr="005E004F">
        <w:t xml:space="preserve">       [ 1.,  1.,  1.,  1.],</w:t>
      </w:r>
    </w:p>
    <w:p w:rsidR="005E004F" w:rsidRPr="005E004F" w:rsidRDefault="0025789B" w:rsidP="005E004F">
      <w:pPr>
        <w:pStyle w:val="CommandLineWithinBulletPACKT"/>
      </w:pPr>
      <w:r w:rsidRPr="005E004F">
        <w:t xml:space="preserve">       [ 1.,  1.,  1.,  1.]])</w:t>
      </w:r>
    </w:p>
    <w:p w:rsidR="005E004F" w:rsidRPr="005E004F" w:rsidRDefault="0025789B" w:rsidP="005E004F">
      <w:pPr>
        <w:pStyle w:val="CommandLineWithinBulletPACKT"/>
      </w:pPr>
      <w:r w:rsidRPr="005E004F">
        <w:t>&gt;&gt;&gt; np.zeros((3, 4))</w:t>
      </w:r>
    </w:p>
    <w:p w:rsidR="005E004F" w:rsidRPr="005E004F" w:rsidRDefault="0025789B" w:rsidP="005E004F">
      <w:pPr>
        <w:pStyle w:val="CommandLineWithinBulletPACKT"/>
      </w:pPr>
      <w:r w:rsidRPr="005E004F">
        <w:t>array([[ 0.,  0.,  0.,  0.],</w:t>
      </w:r>
    </w:p>
    <w:p w:rsidR="005E004F" w:rsidRPr="005E004F" w:rsidRDefault="0025789B" w:rsidP="005E004F">
      <w:pPr>
        <w:pStyle w:val="CommandLineWithinBulletPACKT"/>
      </w:pPr>
      <w:r w:rsidRPr="005E004F">
        <w:t xml:space="preserve">       [ 0.,  0.,  0.,  0.],</w:t>
      </w:r>
    </w:p>
    <w:p w:rsidR="005E004F" w:rsidRPr="005E004F" w:rsidRDefault="0025789B" w:rsidP="005E004F">
      <w:pPr>
        <w:pStyle w:val="CommandLineWithinBulletPACKT"/>
      </w:pPr>
      <w:r w:rsidRPr="005E004F">
        <w:t xml:space="preserve">       [ 0.,  0.,  0.,  0.]])</w:t>
      </w:r>
    </w:p>
    <w:p w:rsidR="005E004F" w:rsidRPr="005E004F" w:rsidRDefault="0025789B" w:rsidP="005E004F">
      <w:pPr>
        <w:pStyle w:val="CommandLineWithinBulletPACKT"/>
      </w:pPr>
      <w:r w:rsidRPr="005E004F">
        <w:t>&gt;&gt;&gt; np.arange(0, 100, 8)</w:t>
      </w:r>
    </w:p>
    <w:p w:rsidR="000A3838" w:rsidRDefault="0025789B" w:rsidP="005E004F">
      <w:pPr>
        <w:pStyle w:val="CommandLineWithinBulletEndPACKT"/>
      </w:pPr>
      <w:r>
        <w:rPr>
          <w:rStyle w:val="VerbatimChar"/>
        </w:rPr>
        <w:t>array([ 0,  8, 16, 24, 32, 40, 48, 56, 64, 72, 80, 88, 96])</w:t>
      </w:r>
    </w:p>
    <w:p w:rsidR="000A3838" w:rsidRDefault="0025789B" w:rsidP="00B46EBB">
      <w:pPr>
        <w:pStyle w:val="NumberedBulletEndPACKT"/>
      </w:pPr>
      <w:r>
        <w:t>Loading and saving data from file to an ndarray</w:t>
      </w:r>
    </w:p>
    <w:p w:rsidR="005E004F" w:rsidRPr="005E004F" w:rsidRDefault="0025789B" w:rsidP="005E004F">
      <w:pPr>
        <w:pStyle w:val="CommandLineWithinBulletPACKT"/>
      </w:pPr>
      <w:r>
        <w:rPr>
          <w:rStyle w:val="VerbatimChar"/>
        </w:rPr>
        <w:t xml:space="preserve">&gt;&gt;&gt; # Taken from </w:t>
      </w:r>
      <w:r w:rsidR="005E004F" w:rsidRPr="005E004F">
        <w:t>http://docs.scipy.org/doc/numpy/reference/generated/numpy.save.html</w:t>
      </w:r>
    </w:p>
    <w:p w:rsidR="005E004F" w:rsidRPr="005E004F" w:rsidRDefault="0025789B" w:rsidP="005E004F">
      <w:pPr>
        <w:pStyle w:val="CommandLineWithinBulletPACKT"/>
      </w:pPr>
      <w:r w:rsidRPr="005E004F">
        <w:t>&gt;&gt;&gt; from tempfile import TemporaryFile</w:t>
      </w:r>
    </w:p>
    <w:p w:rsidR="005E004F" w:rsidRPr="005E004F" w:rsidRDefault="0025789B" w:rsidP="005E004F">
      <w:pPr>
        <w:pStyle w:val="CommandLineWithinBulletPACKT"/>
      </w:pPr>
      <w:r w:rsidRPr="005E004F">
        <w:t>&gt;&gt;&gt; outfile = TemporaryFile()</w:t>
      </w:r>
    </w:p>
    <w:p w:rsidR="005E004F" w:rsidRPr="005E004F" w:rsidRDefault="0025789B" w:rsidP="005E004F">
      <w:pPr>
        <w:pStyle w:val="CommandLineWithinBulletPACKT"/>
      </w:pPr>
      <w:r w:rsidRPr="005E004F">
        <w:t>&gt;&gt;&gt; x = np.arange(10)</w:t>
      </w:r>
    </w:p>
    <w:p w:rsidR="005E004F" w:rsidRPr="005E004F" w:rsidRDefault="0025789B" w:rsidP="005E004F">
      <w:pPr>
        <w:pStyle w:val="CommandLineWithinBulletPACKT"/>
      </w:pPr>
      <w:r w:rsidRPr="005E004F">
        <w:t>&gt;&gt;&gt; np.save(outfile, x)</w:t>
      </w:r>
    </w:p>
    <w:p w:rsidR="005E004F" w:rsidRPr="005E004F" w:rsidRDefault="0025789B" w:rsidP="005E004F">
      <w:pPr>
        <w:pStyle w:val="CommandLineWithinBulletPACKT"/>
      </w:pPr>
      <w:r w:rsidRPr="005E004F">
        <w:t>&gt;&gt;&gt; outfile.seek(0) # Only needed here to simulate closing &amp; reopening file</w:t>
      </w:r>
    </w:p>
    <w:p w:rsidR="005E004F" w:rsidRPr="005E004F" w:rsidRDefault="0025789B" w:rsidP="005E004F">
      <w:pPr>
        <w:pStyle w:val="CommandLineWithinBulletPACKT"/>
      </w:pPr>
      <w:r w:rsidRPr="005E004F">
        <w:t>&gt;&gt;&gt; np.load(outfile)</w:t>
      </w:r>
    </w:p>
    <w:p w:rsidR="000A3838" w:rsidRPr="005E004F" w:rsidRDefault="0025789B" w:rsidP="005E004F">
      <w:pPr>
        <w:pStyle w:val="CommandLineWithinBulletEndPACKT"/>
      </w:pPr>
      <w:r w:rsidRPr="005E004F">
        <w:t>array([0, 1, 2, 3, 4, 5, 6, 7, 8, 9])</w:t>
      </w:r>
    </w:p>
    <w:p w:rsidR="000A3838" w:rsidRDefault="0025789B" w:rsidP="005E004F">
      <w:pPr>
        <w:pStyle w:val="NormalPACKT"/>
      </w:pPr>
      <w:r>
        <w:rPr>
          <w:b/>
        </w:rPr>
        <w:t>Exercise 2</w:t>
      </w:r>
      <w:r>
        <w:t xml:space="preserve"> What is the difference between np.dot(a, b) and (a*b)</w:t>
      </w:r>
    </w:p>
    <w:p w:rsidR="005E004F" w:rsidRPr="005E004F" w:rsidRDefault="0025789B" w:rsidP="005E004F">
      <w:pPr>
        <w:pStyle w:val="CommandLinePACKT"/>
      </w:pPr>
      <w:r w:rsidRPr="005E004F">
        <w:t>&gt;&gt;&gt; np.dot(np.arange(3), np.arange(3))5</w:t>
      </w:r>
    </w:p>
    <w:p w:rsidR="005E004F" w:rsidRPr="005E004F" w:rsidRDefault="0025789B" w:rsidP="005E004F">
      <w:pPr>
        <w:pStyle w:val="CommandLinePACKT"/>
      </w:pPr>
      <w:r w:rsidRPr="005E004F">
        <w:lastRenderedPageBreak/>
        <w:t>&gt;&gt;&gt; np.arange(3) * np.arange(3)</w:t>
      </w:r>
    </w:p>
    <w:p w:rsidR="000A3838" w:rsidRPr="005E004F" w:rsidRDefault="0025789B" w:rsidP="005E004F">
      <w:pPr>
        <w:pStyle w:val="CommandLineEndPACKT"/>
      </w:pPr>
      <w:r w:rsidRPr="005E004F">
        <w:t>array([0, 1, 4])</w:t>
      </w:r>
    </w:p>
    <w:p w:rsidR="000A3838" w:rsidRDefault="0025789B">
      <w:r>
        <w:t>The first computes the dot product, which results in a scalar. The second performs elementwise multiplication. The elementwise multiplication can be turned into a dot product by summing over the elements:</w:t>
      </w:r>
    </w:p>
    <w:p w:rsidR="005E004F" w:rsidRPr="005E004F" w:rsidRDefault="0025789B" w:rsidP="005E004F">
      <w:pPr>
        <w:pStyle w:val="CommandLineEndPACKT"/>
      </w:pPr>
      <w:r w:rsidRPr="005E004F">
        <w:t>&gt;&gt;&gt; (np.arange(3) * np.arange(3)).sum()</w:t>
      </w:r>
    </w:p>
    <w:p w:rsidR="000A3838" w:rsidRDefault="0025789B" w:rsidP="005E004F">
      <w:pPr>
        <w:pStyle w:val="CommandLineEndPACKT"/>
      </w:pPr>
      <w:r>
        <w:rPr>
          <w:rStyle w:val="VerbatimChar"/>
        </w:rPr>
        <w:t>5</w:t>
      </w:r>
    </w:p>
    <w:p w:rsidR="000A3838" w:rsidRDefault="0025789B">
      <w:r>
        <w:rPr>
          <w:b/>
        </w:rPr>
        <w:t>Exercise 3</w:t>
      </w:r>
      <w:r>
        <w:t xml:space="preserve"> Consider the vector </w:t>
      </w:r>
      <w:r>
        <w:rPr>
          <w:rStyle w:val="VerbatimChar"/>
        </w:rPr>
        <w:t>[1, 2, 3, 4, 5]</w:t>
      </w:r>
      <w:r>
        <w:t>, build a new vector with four consecutive zeros interleaved between each value.</w:t>
      </w:r>
    </w:p>
    <w:p w:rsidR="005E004F" w:rsidRPr="005E004F" w:rsidRDefault="0025789B" w:rsidP="005E004F">
      <w:pPr>
        <w:pStyle w:val="CommandLinePACKT"/>
      </w:pPr>
      <w:r w:rsidRPr="005E004F">
        <w:t>&gt;&gt;&gt; v = np.arange(1, 6)</w:t>
      </w:r>
    </w:p>
    <w:p w:rsidR="005E004F" w:rsidRPr="005E004F" w:rsidRDefault="0025789B" w:rsidP="005E004F">
      <w:pPr>
        <w:pStyle w:val="CommandLinePACKT"/>
      </w:pPr>
      <w:r w:rsidRPr="005E004F">
        <w:t>&gt;&gt;&gt; x = np.zeros(v.shape[0] + 4 * 4)</w:t>
      </w:r>
    </w:p>
    <w:p w:rsidR="005E004F" w:rsidRPr="005E004F" w:rsidRDefault="0025789B" w:rsidP="005E004F">
      <w:pPr>
        <w:pStyle w:val="CommandLinePACKT"/>
      </w:pPr>
      <w:r w:rsidRPr="005E004F">
        <w:t>&gt;&gt;&gt; x[::5] = v</w:t>
      </w:r>
    </w:p>
    <w:p w:rsidR="005E004F" w:rsidRPr="005E004F" w:rsidRDefault="0025789B" w:rsidP="005E004F">
      <w:pPr>
        <w:pStyle w:val="CommandLinePACKT"/>
      </w:pPr>
      <w:r w:rsidRPr="005E004F">
        <w:t>&gt;&gt;&gt; x</w:t>
      </w:r>
    </w:p>
    <w:p w:rsidR="005E004F" w:rsidRPr="005E004F" w:rsidRDefault="0025789B" w:rsidP="005E004F">
      <w:pPr>
        <w:pStyle w:val="CommandLinePACKT"/>
      </w:pPr>
      <w:r w:rsidRPr="005E004F">
        <w:t>array([ 1.,  0.,  0.,  0.,  0.,  2.,  0.,  0.,  0.,  0.,  3.,  0.,  0.,</w:t>
      </w:r>
    </w:p>
    <w:p w:rsidR="000A3838" w:rsidRPr="005E004F" w:rsidRDefault="0025789B" w:rsidP="005E004F">
      <w:pPr>
        <w:pStyle w:val="CommandLineEndPACKT"/>
      </w:pPr>
      <w:r w:rsidRPr="005E004F">
        <w:t xml:space="preserve">    0.,  0.,  4.,  0.,  0.,  0.,  0.,  5.])</w:t>
      </w:r>
    </w:p>
    <w:p w:rsidR="000A3838" w:rsidRDefault="0025789B" w:rsidP="005E004F">
      <w:pPr>
        <w:pStyle w:val="NormalPACKT"/>
      </w:pPr>
      <w:r>
        <w:rPr>
          <w:b/>
        </w:rPr>
        <w:t>Exercise 4</w:t>
      </w:r>
      <w:r>
        <w:t xml:space="preserve"> Taking the data example file "chapter2-data.txt" which includes five information of a system log, solves the following tasks:</w:t>
      </w:r>
    </w:p>
    <w:p w:rsidR="000A3838" w:rsidRPr="005E004F" w:rsidRDefault="0025789B" w:rsidP="005E004F">
      <w:pPr>
        <w:pStyle w:val="BulletPACKT"/>
      </w:pPr>
      <w:r w:rsidRPr="005E004F">
        <w:t xml:space="preserve">Try to build an </w:t>
      </w:r>
      <w:r w:rsidRPr="005E004F">
        <w:rPr>
          <w:rStyle w:val="CodeInTextPACKT"/>
        </w:rPr>
        <w:t>ndarray</w:t>
      </w:r>
      <w:r w:rsidRPr="005E004F">
        <w:t xml:space="preserve"> from the data file</w:t>
      </w:r>
    </w:p>
    <w:p w:rsidR="000A3838" w:rsidRPr="005E004F" w:rsidRDefault="0025789B" w:rsidP="005E004F">
      <w:pPr>
        <w:pStyle w:val="BulletPACKT"/>
      </w:pPr>
      <w:r w:rsidRPr="005E004F">
        <w:t>Statistic frequency of each device type in the built matrix</w:t>
      </w:r>
    </w:p>
    <w:p w:rsidR="000A3838" w:rsidRPr="005E004F" w:rsidRDefault="0025789B" w:rsidP="005E004F">
      <w:pPr>
        <w:pStyle w:val="BulletPACKT"/>
      </w:pPr>
      <w:r w:rsidRPr="005E004F">
        <w:t>List unique OS appear in the data log</w:t>
      </w:r>
    </w:p>
    <w:p w:rsidR="000A3838" w:rsidRPr="005E004F" w:rsidRDefault="0025789B" w:rsidP="005E004F">
      <w:pPr>
        <w:pStyle w:val="BulletEndPACKT"/>
      </w:pPr>
      <w:r w:rsidRPr="005E004F">
        <w:t xml:space="preserve">Sort user by </w:t>
      </w:r>
      <w:r w:rsidRPr="005E004F">
        <w:rPr>
          <w:rStyle w:val="CodeInTextPACKT"/>
        </w:rPr>
        <w:t>provinceID</w:t>
      </w:r>
      <w:r w:rsidRPr="005E004F">
        <w:t xml:space="preserve"> and count the number of user in each province</w:t>
      </w:r>
    </w:p>
    <w:p w:rsidR="00973D60" w:rsidRPr="005E004F" w:rsidRDefault="00973D60" w:rsidP="00973D60">
      <w:pPr>
        <w:pStyle w:val="NormalPACKT"/>
      </w:pPr>
      <w:r w:rsidRPr="005E004F">
        <w:rPr>
          <w:rStyle w:val="KeyWordPACKT"/>
        </w:rPr>
        <w:t>Answer:</w:t>
      </w:r>
    </w:p>
    <w:p w:rsidR="00973D60" w:rsidRDefault="00973D60" w:rsidP="002758F1">
      <w:pPr>
        <w:pStyle w:val="BulletPACKT"/>
        <w:rPr>
          <w:lang w:val="en-GB"/>
        </w:rPr>
      </w:pPr>
      <w:r>
        <w:rPr>
          <w:lang w:val="en-GB"/>
        </w:rPr>
        <w:t xml:space="preserve">Try to build an </w:t>
      </w:r>
      <w:r w:rsidRPr="005E004F">
        <w:rPr>
          <w:rStyle w:val="CodeInTextPACKT"/>
        </w:rPr>
        <w:t>ndarray</w:t>
      </w:r>
      <w:r>
        <w:rPr>
          <w:lang w:val="en-GB"/>
        </w:rPr>
        <w:t xml:space="preserve"> from the data file</w:t>
      </w:r>
    </w:p>
    <w:p w:rsidR="00973D60" w:rsidRPr="005E004F" w:rsidRDefault="00973D60" w:rsidP="005E004F">
      <w:pPr>
        <w:pStyle w:val="CommandLineWithinBulletEndPACKT"/>
      </w:pPr>
      <w:r w:rsidRPr="005E004F">
        <w:t>&gt;&gt;&gt; Udata, Ddata, OSdata, Sdata, Pdata = np.loadtxt('\chapter 2\exerci</w:t>
      </w:r>
    </w:p>
    <w:p w:rsidR="00973D60" w:rsidRPr="005E004F" w:rsidRDefault="00973D60" w:rsidP="005E004F">
      <w:pPr>
        <w:pStyle w:val="CommandLineWithinBulletEndPACKT"/>
      </w:pPr>
      <w:r w:rsidRPr="005E004F">
        <w:t>se\chapter2-data.txt', delimiter='\t', dtype={'names':('userId', 'Device', 'OS',</w:t>
      </w:r>
    </w:p>
    <w:p w:rsidR="00973D60" w:rsidRPr="005E004F" w:rsidRDefault="00973D60" w:rsidP="005E004F">
      <w:pPr>
        <w:pStyle w:val="CommandLineWithinBulletEndPACKT"/>
      </w:pPr>
      <w:r w:rsidRPr="005E004F">
        <w:t xml:space="preserve"> 'sex', 'provinceID'), 'formats': ('S16', 'S16', 'S16', 'S16', 'i4')}, skiprows=</w:t>
      </w:r>
    </w:p>
    <w:p w:rsidR="00973D60" w:rsidRPr="005E004F" w:rsidRDefault="00973D60" w:rsidP="005E004F">
      <w:pPr>
        <w:pStyle w:val="CommandLineWithinBulletEndPACKT"/>
      </w:pPr>
      <w:r w:rsidRPr="005E004F">
        <w:t>1, unpack=True)</w:t>
      </w:r>
    </w:p>
    <w:p w:rsidR="00973D60" w:rsidRDefault="00973D60" w:rsidP="002758F1">
      <w:pPr>
        <w:pStyle w:val="BulletPACKT"/>
        <w:rPr>
          <w:lang w:val="en-GB"/>
        </w:rPr>
      </w:pPr>
      <w:r>
        <w:rPr>
          <w:lang w:val="en-GB"/>
        </w:rPr>
        <w:t>Statistic frequency of each device type in the built matrix</w:t>
      </w:r>
    </w:p>
    <w:p w:rsidR="00973D60" w:rsidRPr="000B4B09" w:rsidRDefault="00973D60" w:rsidP="005E004F">
      <w:pPr>
        <w:pStyle w:val="CommandLineWithinBulletPACKT"/>
        <w:rPr>
          <w:lang w:val="en-GB"/>
        </w:rPr>
      </w:pPr>
      <w:r w:rsidRPr="000B4B09">
        <w:rPr>
          <w:lang w:val="en-GB"/>
        </w:rPr>
        <w:t>&gt;&gt;&gt; D_unique, D_freq_count = np.unique(Ddata, return_counts=True)</w:t>
      </w:r>
    </w:p>
    <w:p w:rsidR="00973D60" w:rsidRPr="000B4B09" w:rsidRDefault="00973D60" w:rsidP="005E004F">
      <w:pPr>
        <w:pStyle w:val="CommandLineWithinBulletPACKT"/>
        <w:rPr>
          <w:lang w:val="en-GB"/>
        </w:rPr>
      </w:pPr>
      <w:r w:rsidRPr="000B4B09">
        <w:rPr>
          <w:lang w:val="en-GB"/>
        </w:rPr>
        <w:t>&gt;&gt;&gt; device_freq_count = np.asarray((D_unique, D_freq_count)).T</w:t>
      </w:r>
    </w:p>
    <w:p w:rsidR="00973D60" w:rsidRPr="000B4B09" w:rsidRDefault="00973D60" w:rsidP="005E004F">
      <w:pPr>
        <w:pStyle w:val="CommandLineWithinBulletPACKT"/>
        <w:rPr>
          <w:lang w:val="en-GB"/>
        </w:rPr>
      </w:pPr>
      <w:r w:rsidRPr="000B4B09">
        <w:rPr>
          <w:lang w:val="en-GB"/>
        </w:rPr>
        <w:t>&gt;&gt;&gt; device_freq_count</w:t>
      </w:r>
    </w:p>
    <w:p w:rsidR="00973D60" w:rsidRPr="000B4B09" w:rsidRDefault="00973D60" w:rsidP="005E004F">
      <w:pPr>
        <w:pStyle w:val="CommandLineWithinBulletPACKT"/>
        <w:rPr>
          <w:lang w:val="en-GB"/>
        </w:rPr>
      </w:pPr>
      <w:r w:rsidRPr="000B4B09">
        <w:rPr>
          <w:lang w:val="en-GB"/>
        </w:rPr>
        <w:t>array([[b'General_Desktop', b'341'],</w:t>
      </w:r>
    </w:p>
    <w:p w:rsidR="00973D60" w:rsidRPr="000B4B09" w:rsidRDefault="00973D60" w:rsidP="005E004F">
      <w:pPr>
        <w:pStyle w:val="CommandLineWithinBulletPACKT"/>
        <w:rPr>
          <w:lang w:val="en-GB"/>
        </w:rPr>
      </w:pPr>
      <w:r w:rsidRPr="000B4B09">
        <w:rPr>
          <w:lang w:val="en-GB"/>
        </w:rPr>
        <w:t xml:space="preserve">       [b'General_Mobile', b'130'],</w:t>
      </w:r>
    </w:p>
    <w:p w:rsidR="00973D60" w:rsidRPr="000B4B09" w:rsidRDefault="00973D60" w:rsidP="005E004F">
      <w:pPr>
        <w:pStyle w:val="CommandLineWithinBulletPACKT"/>
        <w:rPr>
          <w:lang w:val="en-GB"/>
        </w:rPr>
      </w:pPr>
      <w:r w:rsidRPr="000B4B09">
        <w:rPr>
          <w:lang w:val="en-GB"/>
        </w:rPr>
        <w:t xml:space="preserve">       [b'General_Tablet', b'29']],</w:t>
      </w:r>
    </w:p>
    <w:p w:rsidR="00973D60" w:rsidRDefault="00973D60" w:rsidP="005E004F">
      <w:pPr>
        <w:pStyle w:val="CommandLineWithinBulletEndPACKT"/>
        <w:rPr>
          <w:lang w:val="en-GB"/>
        </w:rPr>
      </w:pPr>
      <w:r w:rsidRPr="000B4B09">
        <w:rPr>
          <w:lang w:val="en-GB"/>
        </w:rPr>
        <w:t xml:space="preserve">      dtype='|S21')</w:t>
      </w:r>
    </w:p>
    <w:p w:rsidR="00973D60" w:rsidRDefault="00973D60" w:rsidP="002758F1">
      <w:pPr>
        <w:pStyle w:val="BulletPACKT"/>
        <w:rPr>
          <w:lang w:val="en-GB"/>
        </w:rPr>
      </w:pPr>
      <w:r>
        <w:rPr>
          <w:lang w:val="en-GB"/>
        </w:rPr>
        <w:t>List unique OS appear in the data log</w:t>
      </w:r>
    </w:p>
    <w:p w:rsidR="00973D60" w:rsidRPr="000B4B09" w:rsidRDefault="00973D60" w:rsidP="005E004F">
      <w:pPr>
        <w:pStyle w:val="CommandLineWithinBulletPACKT"/>
        <w:rPr>
          <w:lang w:val="en-GB"/>
        </w:rPr>
      </w:pPr>
      <w:r w:rsidRPr="000B4B09">
        <w:rPr>
          <w:lang w:val="en-GB"/>
        </w:rPr>
        <w:t>&gt;&gt;&gt; OS_unique = np.unique(OSdata)</w:t>
      </w:r>
    </w:p>
    <w:p w:rsidR="00973D60" w:rsidRPr="000B4B09" w:rsidRDefault="00973D60" w:rsidP="005E004F">
      <w:pPr>
        <w:pStyle w:val="CommandLineWithinBulletPACKT"/>
        <w:rPr>
          <w:lang w:val="en-GB"/>
        </w:rPr>
      </w:pPr>
      <w:r w:rsidRPr="000B4B09">
        <w:rPr>
          <w:lang w:val="en-GB"/>
        </w:rPr>
        <w:t>&gt;&gt;&gt; OS_unique</w:t>
      </w:r>
    </w:p>
    <w:p w:rsidR="00973D60" w:rsidRPr="000B4B09" w:rsidRDefault="00973D60" w:rsidP="005E004F">
      <w:pPr>
        <w:pStyle w:val="CommandLineWithinBulletPACKT"/>
        <w:rPr>
          <w:lang w:val="en-GB"/>
        </w:rPr>
      </w:pPr>
      <w:r w:rsidRPr="000B4B09">
        <w:rPr>
          <w:lang w:val="en-GB"/>
        </w:rPr>
        <w:t>array([b'Android', b'Mac OS X', b'MeeGo', b'Nokia Series 40', b'Other',</w:t>
      </w:r>
    </w:p>
    <w:p w:rsidR="00973D60" w:rsidRPr="000B4B09" w:rsidRDefault="00973D60" w:rsidP="005E004F">
      <w:pPr>
        <w:pStyle w:val="CommandLineWithinBulletPACKT"/>
        <w:rPr>
          <w:lang w:val="en-GB"/>
        </w:rPr>
      </w:pPr>
      <w:r w:rsidRPr="000B4B09">
        <w:rPr>
          <w:lang w:val="en-GB"/>
        </w:rPr>
        <w:t xml:space="preserve">       b'Symbian OS', b'Ubuntu', b'Windows', b'Windows 7', b'Windows 8',</w:t>
      </w:r>
    </w:p>
    <w:p w:rsidR="00973D60" w:rsidRPr="000B4B09" w:rsidRDefault="00973D60" w:rsidP="005E004F">
      <w:pPr>
        <w:pStyle w:val="CommandLineWithinBulletPACKT"/>
        <w:rPr>
          <w:lang w:val="en-GB"/>
        </w:rPr>
      </w:pPr>
      <w:r w:rsidRPr="000B4B09">
        <w:rPr>
          <w:lang w:val="en-GB"/>
        </w:rPr>
        <w:t xml:space="preserve">       b'Windows Phone', b'Windows XP', b'iOS'],</w:t>
      </w:r>
    </w:p>
    <w:p w:rsidR="00973D60" w:rsidRDefault="00973D60" w:rsidP="005E004F">
      <w:pPr>
        <w:pStyle w:val="CommandLineWithinBulletEndPACKT"/>
        <w:rPr>
          <w:lang w:val="en-GB"/>
        </w:rPr>
      </w:pPr>
      <w:r w:rsidRPr="000B4B09">
        <w:rPr>
          <w:lang w:val="en-GB"/>
        </w:rPr>
        <w:lastRenderedPageBreak/>
        <w:t xml:space="preserve">      dtype='|S16')</w:t>
      </w:r>
    </w:p>
    <w:p w:rsidR="00973D60" w:rsidRDefault="00973D60" w:rsidP="002758F1">
      <w:pPr>
        <w:pStyle w:val="BulletEndPACKT"/>
        <w:rPr>
          <w:lang w:val="en-GB"/>
        </w:rPr>
      </w:pPr>
      <w:r>
        <w:rPr>
          <w:lang w:val="en-GB"/>
        </w:rPr>
        <w:t xml:space="preserve">Sorting user by </w:t>
      </w:r>
      <w:r w:rsidRPr="002758F1">
        <w:rPr>
          <w:rStyle w:val="CodeInTextPACKT"/>
        </w:rPr>
        <w:t>provinceID</w:t>
      </w:r>
      <w:r>
        <w:rPr>
          <w:lang w:val="en-GB"/>
        </w:rPr>
        <w:t xml:space="preserve"> and </w:t>
      </w:r>
      <w:r w:rsidRPr="00E23594">
        <w:rPr>
          <w:lang w:val="en-GB"/>
        </w:rPr>
        <w:t>count the number of user in each province</w:t>
      </w:r>
    </w:p>
    <w:p w:rsidR="00973D60" w:rsidRPr="005E004F" w:rsidRDefault="00973D60" w:rsidP="005E004F">
      <w:pPr>
        <w:pStyle w:val="CommandLineWithinBulletPACKT"/>
      </w:pPr>
      <w:r w:rsidRPr="005E004F">
        <w:t>//sorted user by provinceID</w:t>
      </w:r>
    </w:p>
    <w:p w:rsidR="00973D60" w:rsidRPr="005E004F" w:rsidRDefault="00973D60" w:rsidP="005E004F">
      <w:pPr>
        <w:pStyle w:val="CommandLineWithinBulletPACKT"/>
      </w:pPr>
      <w:r w:rsidRPr="005E004F">
        <w:t>&gt;&gt;&gt; index = np.argsort(Pdata)</w:t>
      </w:r>
    </w:p>
    <w:p w:rsidR="00973D60" w:rsidRPr="005E004F" w:rsidRDefault="00973D60" w:rsidP="005E004F">
      <w:pPr>
        <w:pStyle w:val="CommandLineWithinBulletPACKT"/>
      </w:pPr>
      <w:r w:rsidRPr="005E004F">
        <w:t>&gt;&gt;&gt; sorted_user = Udata[index]</w:t>
      </w:r>
    </w:p>
    <w:p w:rsidR="00973D60" w:rsidRPr="005E004F" w:rsidRDefault="00973D60" w:rsidP="005E004F">
      <w:pPr>
        <w:pStyle w:val="CommandLineWithinBulletPACKT"/>
      </w:pPr>
      <w:r w:rsidRPr="005E004F">
        <w:t>//counting the number of user in each province</w:t>
      </w:r>
    </w:p>
    <w:p w:rsidR="00973D60" w:rsidRPr="005E004F" w:rsidRDefault="00973D60" w:rsidP="005E004F">
      <w:pPr>
        <w:pStyle w:val="CommandLineWithinBulletPACKT"/>
      </w:pPr>
      <w:r w:rsidRPr="005E004F">
        <w:t>&gt;&gt;&gt; uniq_p, p_num_count = np.unique(Pdata, return_counts=True)</w:t>
      </w:r>
    </w:p>
    <w:p w:rsidR="00973D60" w:rsidRPr="005E004F" w:rsidRDefault="00973D60" w:rsidP="005E004F">
      <w:pPr>
        <w:pStyle w:val="CommandLineWithinBulletPACKT"/>
      </w:pPr>
      <w:r w:rsidRPr="005E004F">
        <w:t>&gt;&gt;&gt; user_of_province = np.asarray((uniq_p, p_num_count)).T</w:t>
      </w:r>
    </w:p>
    <w:p w:rsidR="00973D60" w:rsidRPr="005E004F" w:rsidRDefault="00973D60" w:rsidP="005E004F">
      <w:pPr>
        <w:pStyle w:val="CommandLineWithinBulletPACKT"/>
      </w:pPr>
      <w:r w:rsidRPr="005E004F">
        <w:t>&gt;&gt;&gt; user_of_province</w:t>
      </w:r>
    </w:p>
    <w:p w:rsidR="00973D60" w:rsidRPr="005E004F" w:rsidRDefault="00973D60" w:rsidP="005E004F">
      <w:pPr>
        <w:pStyle w:val="CommandLineWithinBulletPACKT"/>
      </w:pPr>
      <w:r w:rsidRPr="005E004F">
        <w:t>array([[   0,   51],</w:t>
      </w:r>
    </w:p>
    <w:p w:rsidR="00973D60" w:rsidRPr="005E004F" w:rsidRDefault="00973D60" w:rsidP="005E004F">
      <w:pPr>
        <w:pStyle w:val="CommandLineWithinBulletPACKT"/>
      </w:pPr>
      <w:r w:rsidRPr="005E004F">
        <w:t xml:space="preserve">       [   1,    1],</w:t>
      </w:r>
    </w:p>
    <w:p w:rsidR="00973D60" w:rsidRPr="005E004F" w:rsidRDefault="00973D60" w:rsidP="005E004F">
      <w:pPr>
        <w:pStyle w:val="CommandLineWithinBulletPACKT"/>
      </w:pPr>
      <w:r w:rsidRPr="005E004F">
        <w:t xml:space="preserve">       [   2,    3],</w:t>
      </w:r>
    </w:p>
    <w:p w:rsidR="00973D60" w:rsidRPr="005E004F" w:rsidRDefault="00973D60" w:rsidP="005E004F">
      <w:pPr>
        <w:pStyle w:val="CommandLineWithinBulletPACKT"/>
      </w:pPr>
      <w:r w:rsidRPr="005E004F">
        <w:t xml:space="preserve">       [   3,    2],</w:t>
      </w:r>
    </w:p>
    <w:p w:rsidR="00973D60" w:rsidRPr="005E004F" w:rsidRDefault="00973D60" w:rsidP="005E004F">
      <w:pPr>
        <w:pStyle w:val="CommandLineWithinBulletPACKT"/>
      </w:pPr>
      <w:r w:rsidRPr="005E004F">
        <w:t xml:space="preserve">       [   6,    2],</w:t>
      </w:r>
    </w:p>
    <w:p w:rsidR="00973D60" w:rsidRPr="005E004F" w:rsidRDefault="00973D60" w:rsidP="005E004F">
      <w:pPr>
        <w:pStyle w:val="CommandLineWithinBulletPACKT"/>
      </w:pPr>
      <w:r w:rsidRPr="005E004F">
        <w:t xml:space="preserve">       [   7,    1],</w:t>
      </w:r>
    </w:p>
    <w:p w:rsidR="00973D60" w:rsidRPr="005E004F" w:rsidRDefault="00973D60" w:rsidP="005E004F">
      <w:pPr>
        <w:pStyle w:val="CommandLineWithinBulletPACKT"/>
      </w:pPr>
      <w:r w:rsidRPr="005E004F">
        <w:t xml:space="preserve">       [   8,    1],</w:t>
      </w:r>
    </w:p>
    <w:p w:rsidR="00973D60" w:rsidRPr="005E004F" w:rsidRDefault="00973D60" w:rsidP="005E004F">
      <w:pPr>
        <w:pStyle w:val="CommandLineWithinBulletPACKT"/>
      </w:pPr>
      <w:r w:rsidRPr="005E004F">
        <w:t xml:space="preserve">       [   9,    2],</w:t>
      </w:r>
    </w:p>
    <w:p w:rsidR="00973D60" w:rsidRPr="005E004F" w:rsidRDefault="00973D60" w:rsidP="005E004F">
      <w:pPr>
        <w:pStyle w:val="CommandLineWithinBulletPACKT"/>
      </w:pPr>
      <w:r w:rsidRPr="005E004F">
        <w:t xml:space="preserve">       [  13,    6],</w:t>
      </w:r>
    </w:p>
    <w:p w:rsidR="00973D60" w:rsidRPr="005E004F" w:rsidRDefault="00973D60" w:rsidP="005E004F">
      <w:pPr>
        <w:pStyle w:val="CommandLineWithinBulletPACKT"/>
      </w:pPr>
      <w:r w:rsidRPr="005E004F">
        <w:t xml:space="preserve">       [  15,    5],</w:t>
      </w:r>
    </w:p>
    <w:p w:rsidR="00973D60" w:rsidRPr="005E004F" w:rsidRDefault="00973D60" w:rsidP="005E004F">
      <w:pPr>
        <w:pStyle w:val="CommandLineWithinBulletPACKT"/>
      </w:pPr>
      <w:r w:rsidRPr="005E004F">
        <w:t xml:space="preserve">       [  16,    1],</w:t>
      </w:r>
    </w:p>
    <w:p w:rsidR="00973D60" w:rsidRPr="005E004F" w:rsidRDefault="00973D60" w:rsidP="005E004F">
      <w:pPr>
        <w:pStyle w:val="CommandLineWithinBulletPACKT"/>
      </w:pPr>
      <w:r w:rsidRPr="005E004F">
        <w:t xml:space="preserve">       [  19,    1],</w:t>
      </w:r>
    </w:p>
    <w:p w:rsidR="00973D60" w:rsidRPr="005E004F" w:rsidRDefault="00973D60" w:rsidP="005E004F">
      <w:pPr>
        <w:pStyle w:val="CommandLineWithinBulletPACKT"/>
      </w:pPr>
      <w:r w:rsidRPr="005E004F">
        <w:t xml:space="preserve">       [  24,  226],</w:t>
      </w:r>
    </w:p>
    <w:p w:rsidR="00973D60" w:rsidRPr="005E004F" w:rsidRDefault="00973D60" w:rsidP="005E004F">
      <w:pPr>
        <w:pStyle w:val="CommandLineWithinBulletPACKT"/>
      </w:pPr>
      <w:r w:rsidRPr="005E004F">
        <w:t xml:space="preserve">       [  25,    3],</w:t>
      </w:r>
    </w:p>
    <w:p w:rsidR="00973D60" w:rsidRPr="005E004F" w:rsidRDefault="00973D60" w:rsidP="005E004F">
      <w:pPr>
        <w:pStyle w:val="CommandLineWithinBulletPACKT"/>
      </w:pPr>
      <w:r w:rsidRPr="005E004F">
        <w:t xml:space="preserve">       [  27,    4],</w:t>
      </w:r>
    </w:p>
    <w:p w:rsidR="00973D60" w:rsidRPr="005E004F" w:rsidRDefault="00973D60" w:rsidP="005E004F">
      <w:pPr>
        <w:pStyle w:val="CommandLineWithinBulletPACKT"/>
      </w:pPr>
      <w:r w:rsidRPr="005E004F">
        <w:t xml:space="preserve">       [  29,  132],</w:t>
      </w:r>
    </w:p>
    <w:p w:rsidR="00973D60" w:rsidRPr="005E004F" w:rsidRDefault="00973D60" w:rsidP="005E004F">
      <w:pPr>
        <w:pStyle w:val="CommandLineWithinBulletPACKT"/>
      </w:pPr>
      <w:r w:rsidRPr="005E004F">
        <w:t xml:space="preserve">       [  31,    1],</w:t>
      </w:r>
    </w:p>
    <w:p w:rsidR="00973D60" w:rsidRPr="005E004F" w:rsidRDefault="00973D60" w:rsidP="005E004F">
      <w:pPr>
        <w:pStyle w:val="CommandLineWithinBulletPACKT"/>
      </w:pPr>
      <w:r w:rsidRPr="005E004F">
        <w:t xml:space="preserve">       [  32,    2],</w:t>
      </w:r>
    </w:p>
    <w:p w:rsidR="00973D60" w:rsidRPr="005E004F" w:rsidRDefault="00973D60" w:rsidP="005E004F">
      <w:pPr>
        <w:pStyle w:val="CommandLineWithinBulletPACKT"/>
      </w:pPr>
      <w:r w:rsidRPr="005E004F">
        <w:t xml:space="preserve">       [  33,    1],</w:t>
      </w:r>
    </w:p>
    <w:p w:rsidR="00973D60" w:rsidRPr="005E004F" w:rsidRDefault="00973D60" w:rsidP="005E004F">
      <w:pPr>
        <w:pStyle w:val="CommandLineWithinBulletPACKT"/>
      </w:pPr>
      <w:r w:rsidRPr="005E004F">
        <w:t xml:space="preserve">       [  34,    1],</w:t>
      </w:r>
    </w:p>
    <w:p w:rsidR="00973D60" w:rsidRPr="005E004F" w:rsidRDefault="00973D60" w:rsidP="005E004F">
      <w:pPr>
        <w:pStyle w:val="CommandLineWithinBulletPACKT"/>
      </w:pPr>
      <w:r w:rsidRPr="005E004F">
        <w:t xml:space="preserve">       [  37,    1],</w:t>
      </w:r>
    </w:p>
    <w:p w:rsidR="00973D60" w:rsidRPr="005E004F" w:rsidRDefault="00973D60" w:rsidP="005E004F">
      <w:pPr>
        <w:pStyle w:val="CommandLineWithinBulletPACKT"/>
      </w:pPr>
      <w:r w:rsidRPr="005E004F">
        <w:t xml:space="preserve">       [  38,    1],</w:t>
      </w:r>
    </w:p>
    <w:p w:rsidR="00973D60" w:rsidRPr="005E004F" w:rsidRDefault="00973D60" w:rsidP="005E004F">
      <w:pPr>
        <w:pStyle w:val="CommandLineWithinBulletPACKT"/>
      </w:pPr>
      <w:r w:rsidRPr="005E004F">
        <w:t xml:space="preserve">       [  47,    8],</w:t>
      </w:r>
    </w:p>
    <w:p w:rsidR="00973D60" w:rsidRPr="005E004F" w:rsidRDefault="00973D60" w:rsidP="005E004F">
      <w:pPr>
        <w:pStyle w:val="CommandLineWithinBulletPACKT"/>
      </w:pPr>
      <w:r w:rsidRPr="005E004F">
        <w:t xml:space="preserve">       [  48,    1],</w:t>
      </w:r>
    </w:p>
    <w:p w:rsidR="00973D60" w:rsidRPr="005E004F" w:rsidRDefault="00973D60" w:rsidP="005E004F">
      <w:pPr>
        <w:pStyle w:val="CommandLineWithinBulletPACKT"/>
      </w:pPr>
      <w:r w:rsidRPr="005E004F">
        <w:t xml:space="preserve">       [  49,    1],</w:t>
      </w:r>
    </w:p>
    <w:p w:rsidR="00973D60" w:rsidRPr="005E004F" w:rsidRDefault="00973D60" w:rsidP="005E004F">
      <w:pPr>
        <w:pStyle w:val="CommandLineWithinBulletPACKT"/>
      </w:pPr>
      <w:r w:rsidRPr="005E004F">
        <w:t xml:space="preserve">       [  55,    2],</w:t>
      </w:r>
    </w:p>
    <w:p w:rsidR="00973D60" w:rsidRPr="005E004F" w:rsidRDefault="00973D60" w:rsidP="005E004F">
      <w:pPr>
        <w:pStyle w:val="CommandLineWithinBulletPACKT"/>
      </w:pPr>
      <w:r w:rsidRPr="005E004F">
        <w:t xml:space="preserve">       [  56,    2],</w:t>
      </w:r>
    </w:p>
    <w:p w:rsidR="00973D60" w:rsidRPr="005E004F" w:rsidRDefault="00973D60" w:rsidP="005E004F">
      <w:pPr>
        <w:pStyle w:val="CommandLineWithinBulletPACKT"/>
      </w:pPr>
      <w:r w:rsidRPr="005E004F">
        <w:t xml:space="preserve">       [  57,    2],</w:t>
      </w:r>
    </w:p>
    <w:p w:rsidR="00973D60" w:rsidRPr="005E004F" w:rsidRDefault="00973D60" w:rsidP="005E004F">
      <w:pPr>
        <w:pStyle w:val="CommandLineWithinBulletPACKT"/>
      </w:pPr>
      <w:r w:rsidRPr="005E004F">
        <w:t xml:space="preserve">       [  58,    2],</w:t>
      </w:r>
    </w:p>
    <w:p w:rsidR="00973D60" w:rsidRPr="005E004F" w:rsidRDefault="00973D60" w:rsidP="005E004F">
      <w:pPr>
        <w:pStyle w:val="CommandLineWithinBulletPACKT"/>
      </w:pPr>
      <w:r w:rsidRPr="005E004F">
        <w:t xml:space="preserve">       [  59,    1],</w:t>
      </w:r>
    </w:p>
    <w:p w:rsidR="00973D60" w:rsidRPr="005E004F" w:rsidRDefault="00973D60" w:rsidP="005E004F">
      <w:pPr>
        <w:pStyle w:val="CommandLineWithinBulletPACKT"/>
      </w:pPr>
      <w:r w:rsidRPr="005E004F">
        <w:t xml:space="preserve">       [  61,    1],</w:t>
      </w:r>
    </w:p>
    <w:p w:rsidR="00973D60" w:rsidRPr="005E004F" w:rsidRDefault="00973D60" w:rsidP="005E004F">
      <w:pPr>
        <w:pStyle w:val="CommandLineWithinBulletEndPACKT"/>
      </w:pPr>
      <w:r w:rsidRPr="005E004F">
        <w:t xml:space="preserve">       [9999,   32]], dtype=int64)</w:t>
      </w:r>
    </w:p>
    <w:p w:rsidR="000A3838" w:rsidRPr="00AA67C7" w:rsidRDefault="0025789B" w:rsidP="00AA67C7">
      <w:pPr>
        <w:pStyle w:val="Heading2"/>
      </w:pPr>
      <w:bookmarkStart w:id="4" w:name="chapter-3"/>
      <w:bookmarkEnd w:id="4"/>
      <w:r w:rsidRPr="00AA67C7">
        <w:lastRenderedPageBreak/>
        <w:t>Chapter 3</w:t>
      </w:r>
    </w:p>
    <w:p w:rsidR="000A3838" w:rsidRDefault="0025789B" w:rsidP="005E004F">
      <w:pPr>
        <w:pStyle w:val="NormalPACKT"/>
      </w:pPr>
      <w:r>
        <w:t xml:space="preserve">The link </w:t>
      </w:r>
      <w:r w:rsidRPr="005E004F">
        <w:rPr>
          <w:rStyle w:val="URLPACKT"/>
        </w:rPr>
        <w:t>https://www.census.gov/2010census/csv/pop_change.csv</w:t>
      </w:r>
      <w:r>
        <w:t xml:space="preserve"> contains an US census data set. It has 23 columns and one row for each US state as well as a few rows for macro regions like North, South or West.</w:t>
      </w:r>
    </w:p>
    <w:p w:rsidR="000A3838" w:rsidRDefault="0025789B" w:rsidP="005E004F">
      <w:pPr>
        <w:pStyle w:val="NormalPACKT"/>
      </w:pPr>
      <w:r>
        <w:rPr>
          <w:b/>
        </w:rPr>
        <w:t>Exercise 1</w:t>
      </w:r>
      <w:r>
        <w:t xml:space="preserve"> Get this data set into a Pandas DataFrame. Hint: Just skip those rows, that do not seem helpful, like comments or description.</w:t>
      </w:r>
    </w:p>
    <w:p w:rsidR="005E004F" w:rsidRPr="005E004F" w:rsidRDefault="0025789B" w:rsidP="005E004F">
      <w:pPr>
        <w:pStyle w:val="CommandLinePACKT"/>
      </w:pPr>
      <w:r w:rsidRPr="005E004F">
        <w:t>&gt;&gt;&gt; import pandas as pd</w:t>
      </w:r>
    </w:p>
    <w:p w:rsidR="005E004F" w:rsidRPr="005E004F" w:rsidRDefault="0025789B" w:rsidP="005E004F">
      <w:pPr>
        <w:pStyle w:val="CommandLinePACKT"/>
      </w:pPr>
      <w:r w:rsidRPr="005E004F">
        <w:t>&gt;&gt;&gt; df = pd.read_csv("https://www.census.gov/2010census/csv/pop_change.csv",</w:t>
      </w:r>
    </w:p>
    <w:p w:rsidR="005E004F" w:rsidRPr="005E004F" w:rsidRDefault="0025789B" w:rsidP="005E004F">
      <w:pPr>
        <w:pStyle w:val="CommandLinePACKT"/>
      </w:pPr>
      <w:r w:rsidRPr="005E004F">
        <w:t xml:space="preserve">                     skiprows=2, index_col=0)</w:t>
      </w:r>
    </w:p>
    <w:p w:rsidR="005E004F" w:rsidRPr="005E004F" w:rsidRDefault="0025789B" w:rsidP="005E004F">
      <w:pPr>
        <w:pStyle w:val="CommandLinePACKT"/>
      </w:pPr>
      <w:r w:rsidRPr="005E004F">
        <w:t>&gt;&gt;&gt; df[df.columns[:3]].head()</w:t>
      </w:r>
    </w:p>
    <w:p w:rsidR="005E004F" w:rsidRPr="005E004F" w:rsidRDefault="0025789B" w:rsidP="005E004F">
      <w:pPr>
        <w:pStyle w:val="CommandLinePACKT"/>
      </w:pPr>
      <w:r w:rsidRPr="005E004F">
        <w:t xml:space="preserve">                 1910_POPULATION  1920_POPULATION  1930_POPULATION</w:t>
      </w:r>
      <w:r w:rsidRPr="005E004F">
        <w:br/>
        <w:t>STATE_OR_REGION</w:t>
      </w:r>
    </w:p>
    <w:p w:rsidR="005E004F" w:rsidRPr="005E004F" w:rsidRDefault="0025789B" w:rsidP="005E004F">
      <w:pPr>
        <w:pStyle w:val="CommandLinePACKT"/>
      </w:pPr>
      <w:r w:rsidRPr="005E004F">
        <w:t>United States           92228531        106021568        123202660</w:t>
      </w:r>
    </w:p>
    <w:p w:rsidR="005E004F" w:rsidRPr="005E004F" w:rsidRDefault="0025789B" w:rsidP="005E004F">
      <w:pPr>
        <w:pStyle w:val="CommandLinePACKT"/>
      </w:pPr>
      <w:r w:rsidRPr="005E004F">
        <w:t>Northeast               25868573         29662053         34427091</w:t>
      </w:r>
    </w:p>
    <w:p w:rsidR="005E004F" w:rsidRPr="005E004F" w:rsidRDefault="0025789B" w:rsidP="005E004F">
      <w:pPr>
        <w:pStyle w:val="CommandLinePACKT"/>
      </w:pPr>
      <w:r w:rsidRPr="005E004F">
        <w:t>Midwest                 29888542         34019792         38594100</w:t>
      </w:r>
    </w:p>
    <w:p w:rsidR="005E004F" w:rsidRPr="005E004F" w:rsidRDefault="0025789B" w:rsidP="005E004F">
      <w:pPr>
        <w:pStyle w:val="CommandLinePACKT"/>
      </w:pPr>
      <w:r w:rsidRPr="005E004F">
        <w:t>South                   29389330         33125803         37857633</w:t>
      </w:r>
    </w:p>
    <w:p w:rsidR="000A3838" w:rsidRPr="005E004F" w:rsidRDefault="0025789B" w:rsidP="005E004F">
      <w:pPr>
        <w:pStyle w:val="CommandLineEndPACKT"/>
      </w:pPr>
      <w:r w:rsidRPr="005E004F">
        <w:t>West                     7082086          9213920         12323836</w:t>
      </w:r>
    </w:p>
    <w:p w:rsidR="000A3838" w:rsidRDefault="0025789B" w:rsidP="005E004F">
      <w:pPr>
        <w:pStyle w:val="NormalPACKT"/>
      </w:pPr>
      <w:r>
        <w:rPr>
          <w:b/>
        </w:rPr>
        <w:t>Exercise 2</w:t>
      </w:r>
      <w:r>
        <w:t xml:space="preserve"> While the data set contains change metrics for each decade, we are interested in the population change during the second half of the twentieth century, that is between 1950 and 2000. Which region has seen the biggest and the smallest population growth in this time span? Which US state? Note: There is no single way to come up with the correct answers. Rather than searching for the one way, we would like to encourage you to try various strategies. For example, you can could create a new data frame, that only contains the columns you are interested in, or you could just work with the original one.</w:t>
      </w:r>
    </w:p>
    <w:p w:rsidR="005E004F" w:rsidRPr="005E004F" w:rsidRDefault="0025789B" w:rsidP="005E004F">
      <w:pPr>
        <w:pStyle w:val="CommandLinePACKT"/>
      </w:pPr>
      <w:r w:rsidRPr="005E004F">
        <w:t>&gt;&gt;&gt; clip = df[["1950_POPULATION", "2000_POPULATION"]]</w:t>
      </w:r>
    </w:p>
    <w:p w:rsidR="005E004F" w:rsidRPr="005E004F" w:rsidRDefault="0025789B" w:rsidP="005E004F">
      <w:pPr>
        <w:pStyle w:val="CommandLinePACKT"/>
      </w:pPr>
      <w:r w:rsidRPr="005E004F">
        <w:t>&gt;&gt;&gt; clip.head()</w:t>
      </w:r>
    </w:p>
    <w:p w:rsidR="005E004F" w:rsidRPr="005E004F" w:rsidRDefault="0025789B" w:rsidP="005E004F">
      <w:pPr>
        <w:pStyle w:val="CommandLinePACKT"/>
      </w:pPr>
      <w:r w:rsidRPr="005E004F">
        <w:t xml:space="preserve">                 1950_POPULATION  2000_POPULATION</w:t>
      </w:r>
    </w:p>
    <w:p w:rsidR="005E004F" w:rsidRPr="005E004F" w:rsidRDefault="0025789B" w:rsidP="005E004F">
      <w:pPr>
        <w:pStyle w:val="CommandLinePACKT"/>
      </w:pPr>
      <w:r w:rsidRPr="005E004F">
        <w:t>STATE_OR_REGION</w:t>
      </w:r>
    </w:p>
    <w:p w:rsidR="005E004F" w:rsidRPr="005E004F" w:rsidRDefault="0025789B" w:rsidP="005E004F">
      <w:pPr>
        <w:pStyle w:val="CommandLinePACKT"/>
      </w:pPr>
      <w:r w:rsidRPr="005E004F">
        <w:t>United States          151325798        281421906</w:t>
      </w:r>
    </w:p>
    <w:p w:rsidR="005E004F" w:rsidRPr="005E004F" w:rsidRDefault="0025789B" w:rsidP="005E004F">
      <w:pPr>
        <w:pStyle w:val="CommandLinePACKT"/>
      </w:pPr>
      <w:r w:rsidRPr="005E004F">
        <w:t>Northeast               39477986         53594378</w:t>
      </w:r>
    </w:p>
    <w:p w:rsidR="005E004F" w:rsidRPr="005E004F" w:rsidRDefault="0025789B" w:rsidP="005E004F">
      <w:pPr>
        <w:pStyle w:val="CommandLinePACKT"/>
      </w:pPr>
      <w:r w:rsidRPr="005E004F">
        <w:t>Midwest                 44460762         64392776</w:t>
      </w:r>
    </w:p>
    <w:p w:rsidR="005E004F" w:rsidRPr="005E004F" w:rsidRDefault="0025789B" w:rsidP="005E004F">
      <w:pPr>
        <w:pStyle w:val="CommandLinePACKT"/>
      </w:pPr>
      <w:r w:rsidRPr="005E004F">
        <w:t>South                   47197088        100236820</w:t>
      </w:r>
    </w:p>
    <w:p w:rsidR="005E004F" w:rsidRPr="005E004F" w:rsidRDefault="0025789B" w:rsidP="005E004F">
      <w:pPr>
        <w:pStyle w:val="CommandLinePACKT"/>
      </w:pPr>
      <w:r w:rsidRPr="005E004F">
        <w:t>West                    20189962         63197932</w:t>
      </w:r>
    </w:p>
    <w:p w:rsidR="005E004F" w:rsidRPr="005E004F" w:rsidRDefault="0025789B" w:rsidP="005E004F">
      <w:pPr>
        <w:pStyle w:val="CommandLinePACKT"/>
      </w:pPr>
      <w:r w:rsidRPr="005E004F">
        <w:t>&gt;&gt;&gt; clip["diff"] = df["2000_POPULATION"] - df["1950_POPULATION"]</w:t>
      </w:r>
    </w:p>
    <w:p w:rsidR="005E004F" w:rsidRPr="005E004F" w:rsidRDefault="0025789B" w:rsidP="005E004F">
      <w:pPr>
        <w:pStyle w:val="CommandLinePACKT"/>
      </w:pPr>
      <w:r w:rsidRPr="005E004F">
        <w:t>&gt;&gt;&gt; clip.head()</w:t>
      </w:r>
    </w:p>
    <w:p w:rsidR="005E004F" w:rsidRPr="005E004F" w:rsidRDefault="0025789B" w:rsidP="005E004F">
      <w:pPr>
        <w:pStyle w:val="CommandLinePACKT"/>
      </w:pPr>
      <w:r w:rsidRPr="005E004F">
        <w:t xml:space="preserve">                 1950_POPULATION  2000_POPULATION       diff</w:t>
      </w:r>
    </w:p>
    <w:p w:rsidR="005E004F" w:rsidRPr="005E004F" w:rsidRDefault="0025789B" w:rsidP="005E004F">
      <w:pPr>
        <w:pStyle w:val="CommandLinePACKT"/>
      </w:pPr>
      <w:r w:rsidRPr="005E004F">
        <w:t>STATE_OR_REGIONUnited States          151325798        281421906  130096108</w:t>
      </w:r>
      <w:r w:rsidRPr="005E004F">
        <w:br/>
        <w:t xml:space="preserve">Northeast     </w:t>
      </w:r>
    </w:p>
    <w:p w:rsidR="005E004F" w:rsidRPr="005E004F" w:rsidRDefault="0025789B" w:rsidP="005E004F">
      <w:pPr>
        <w:pStyle w:val="CommandLinePACKT"/>
      </w:pPr>
      <w:r w:rsidRPr="005E004F">
        <w:t xml:space="preserve">          39477986         53594378   14116392</w:t>
      </w:r>
    </w:p>
    <w:p w:rsidR="005E004F" w:rsidRPr="005E004F" w:rsidRDefault="0025789B" w:rsidP="005E004F">
      <w:pPr>
        <w:pStyle w:val="CommandLinePACKT"/>
      </w:pPr>
      <w:r w:rsidRPr="005E004F">
        <w:t>Midwest                 44460762         64392776   19932014</w:t>
      </w:r>
    </w:p>
    <w:p w:rsidR="005E004F" w:rsidRPr="005E004F" w:rsidRDefault="0025789B" w:rsidP="005E004F">
      <w:pPr>
        <w:pStyle w:val="CommandLinePACKT"/>
      </w:pPr>
      <w:r w:rsidRPr="005E004F">
        <w:t>South                   47197088        100236820   53039732</w:t>
      </w:r>
    </w:p>
    <w:p w:rsidR="005E004F" w:rsidRPr="005E004F" w:rsidRDefault="0025789B" w:rsidP="005E004F">
      <w:pPr>
        <w:pStyle w:val="CommandLinePACKT"/>
      </w:pPr>
      <w:r w:rsidRPr="005E004F">
        <w:t>West                    20189962         63197932   43007970</w:t>
      </w:r>
    </w:p>
    <w:p w:rsidR="005E004F" w:rsidRPr="005E004F" w:rsidRDefault="0025789B" w:rsidP="005E004F">
      <w:pPr>
        <w:pStyle w:val="CommandLinePACKT"/>
      </w:pPr>
      <w:r w:rsidRPr="005E004F">
        <w:t>&gt;&gt;&gt; clip.sort("diff").tail()</w:t>
      </w:r>
    </w:p>
    <w:p w:rsidR="005E004F" w:rsidRPr="005E004F" w:rsidRDefault="0025789B" w:rsidP="005E004F">
      <w:pPr>
        <w:pStyle w:val="CommandLinePACKT"/>
      </w:pPr>
      <w:r w:rsidRPr="005E004F">
        <w:t xml:space="preserve">                 1950_POPULATION  2000_POPULATION       diff</w:t>
      </w:r>
    </w:p>
    <w:p w:rsidR="005E004F" w:rsidRPr="005E004F" w:rsidRDefault="0025789B" w:rsidP="005E004F">
      <w:pPr>
        <w:pStyle w:val="CommandLinePACKT"/>
      </w:pPr>
      <w:r w:rsidRPr="005E004F">
        <w:t>STATE_OR_REGION</w:t>
      </w:r>
    </w:p>
    <w:p w:rsidR="005E004F" w:rsidRPr="005E004F" w:rsidRDefault="0025789B" w:rsidP="005E004F">
      <w:pPr>
        <w:pStyle w:val="CommandLinePACKT"/>
      </w:pPr>
      <w:r w:rsidRPr="005E004F">
        <w:t>Midwest                 44460762         64392776   19932014</w:t>
      </w:r>
    </w:p>
    <w:p w:rsidR="005E004F" w:rsidRPr="005E004F" w:rsidRDefault="0025789B" w:rsidP="005E004F">
      <w:pPr>
        <w:pStyle w:val="CommandLinePACKT"/>
      </w:pPr>
      <w:r w:rsidRPr="005E004F">
        <w:t>California              10586223         33871648   23285425</w:t>
      </w:r>
    </w:p>
    <w:p w:rsidR="005E004F" w:rsidRPr="005E004F" w:rsidRDefault="0025789B" w:rsidP="005E004F">
      <w:pPr>
        <w:pStyle w:val="CommandLinePACKT"/>
      </w:pPr>
      <w:r w:rsidRPr="005E004F">
        <w:t>West                    20189962         63197932   43007970</w:t>
      </w:r>
    </w:p>
    <w:p w:rsidR="005E004F" w:rsidRPr="005E004F" w:rsidRDefault="0025789B" w:rsidP="005E004F">
      <w:pPr>
        <w:pStyle w:val="CommandLinePACKT"/>
      </w:pPr>
      <w:r w:rsidRPr="005E004F">
        <w:t>South                   47197088        100236820   53039732</w:t>
      </w:r>
    </w:p>
    <w:p w:rsidR="005E004F" w:rsidRPr="005E004F" w:rsidRDefault="0025789B" w:rsidP="005E004F">
      <w:pPr>
        <w:pStyle w:val="CommandLinePACKT"/>
      </w:pPr>
      <w:r w:rsidRPr="005E004F">
        <w:t>United States          151325798        281421906  130096108</w:t>
      </w:r>
    </w:p>
    <w:p w:rsidR="005E004F" w:rsidRPr="005E004F" w:rsidRDefault="0025789B" w:rsidP="005E004F">
      <w:pPr>
        <w:pStyle w:val="CommandLinePACKT"/>
      </w:pPr>
      <w:r w:rsidRPr="005E004F">
        <w:t>&gt;&gt;&gt; clip.sort("diff").head()</w:t>
      </w:r>
    </w:p>
    <w:p w:rsidR="005E004F" w:rsidRPr="005E004F" w:rsidRDefault="0025789B" w:rsidP="005E004F">
      <w:pPr>
        <w:pStyle w:val="CommandLinePACKT"/>
      </w:pPr>
      <w:r w:rsidRPr="005E004F">
        <w:lastRenderedPageBreak/>
        <w:t xml:space="preserve">                      1950_POPULATION  2000_POPULATION    diff</w:t>
      </w:r>
    </w:p>
    <w:p w:rsidR="005E004F" w:rsidRPr="005E004F" w:rsidRDefault="0025789B" w:rsidP="005E004F">
      <w:pPr>
        <w:pStyle w:val="CommandLinePACKT"/>
      </w:pPr>
      <w:r w:rsidRPr="005E004F">
        <w:t>STATE_OR_REGION</w:t>
      </w:r>
    </w:p>
    <w:p w:rsidR="005E004F" w:rsidRPr="005E004F" w:rsidRDefault="0025789B" w:rsidP="005E004F">
      <w:pPr>
        <w:pStyle w:val="CommandLinePACKT"/>
      </w:pPr>
      <w:r w:rsidRPr="005E004F">
        <w:t>District of Columbia           802178           572059 -230119</w:t>
      </w:r>
    </w:p>
    <w:p w:rsidR="005E004F" w:rsidRPr="005E004F" w:rsidRDefault="0025789B" w:rsidP="005E004F">
      <w:pPr>
        <w:pStyle w:val="CommandLinePACKT"/>
      </w:pPr>
      <w:r w:rsidRPr="005E004F">
        <w:t>West Virginia                 2005552          1808344 -197208</w:t>
      </w:r>
    </w:p>
    <w:p w:rsidR="005E004F" w:rsidRPr="005E004F" w:rsidRDefault="0025789B" w:rsidP="005E004F">
      <w:pPr>
        <w:pStyle w:val="CommandLinePACKT"/>
      </w:pPr>
      <w:r w:rsidRPr="005E004F">
        <w:t>North Dakota                   619636           642200   22564</w:t>
      </w:r>
    </w:p>
    <w:p w:rsidR="005E004F" w:rsidRPr="005E004F" w:rsidRDefault="0025789B" w:rsidP="005E004F">
      <w:pPr>
        <w:pStyle w:val="CommandLinePACKT"/>
      </w:pPr>
      <w:r w:rsidRPr="005E004F">
        <w:t>South Dakota                   652740           754844  102104</w:t>
      </w:r>
    </w:p>
    <w:p w:rsidR="000A3838" w:rsidRDefault="0025789B" w:rsidP="005E004F">
      <w:pPr>
        <w:pStyle w:val="CommandLineEndPACKT"/>
      </w:pPr>
      <w:r>
        <w:rPr>
          <w:rStyle w:val="VerbatimChar"/>
        </w:rPr>
        <w:t>Wyoming                        290529           493782  203253</w:t>
      </w:r>
    </w:p>
    <w:p w:rsidR="000A3838" w:rsidRDefault="0025789B" w:rsidP="005E004F">
      <w:pPr>
        <w:pStyle w:val="NormalPACKT"/>
      </w:pPr>
      <w:r>
        <w:t>Answers: The macro region United States exhibits, unsurprisingly the largest increase, followed by the South macro region. The largest population increase could be observed in California. The smallest (in fact, negative) population growth between 1950 and 2000 has been registered in the Northeast region and in the District of Columbia and West Virginia, respectively.</w:t>
      </w:r>
    </w:p>
    <w:p w:rsidR="000A3838" w:rsidRDefault="0025789B" w:rsidP="005E004F">
      <w:pPr>
        <w:pStyle w:val="NormalPACKT"/>
      </w:pPr>
      <w:r>
        <w:rPr>
          <w:b/>
        </w:rPr>
        <w:t>Exercise 3</w:t>
      </w:r>
      <w:r>
        <w:t xml:space="preserve"> Advanced open ended exercise: Find more census data on the internet, not just on the US, but on the world's countries. Try to find GDP data for the same time as well. Try to align this data to explore patterns. How are GDP and population growth related? Are there special cases, like countries with high GDP but low population growth? Or countries with the opposite history?</w:t>
      </w:r>
    </w:p>
    <w:p w:rsidR="000A3838" w:rsidRPr="005E004F" w:rsidRDefault="0025789B" w:rsidP="005E004F">
      <w:pPr>
        <w:pStyle w:val="NormalPACKT"/>
      </w:pPr>
      <w:r w:rsidRPr="005E004F">
        <w:rPr>
          <w:rStyle w:val="KeyWordPACKT"/>
        </w:rPr>
        <w:t>Hints</w:t>
      </w:r>
      <w:r w:rsidRPr="005E004F">
        <w:t>:</w:t>
      </w:r>
    </w:p>
    <w:p w:rsidR="000A3838" w:rsidRDefault="0025789B" w:rsidP="005E004F">
      <w:pPr>
        <w:pStyle w:val="NormalPACKT"/>
      </w:pPr>
      <w:r>
        <w:t>There are numerous data sources with varying level of accessibility. We provide some entry points to authoritative sources below:</w:t>
      </w:r>
    </w:p>
    <w:p w:rsidR="000A3838" w:rsidRDefault="00AA67C7" w:rsidP="00AA67C7">
      <w:pPr>
        <w:pStyle w:val="BulletPACKT"/>
      </w:pPr>
      <w:r w:rsidRPr="00AA67C7">
        <w:t xml:space="preserve">The </w:t>
      </w:r>
      <w:r w:rsidR="0025789B" w:rsidRPr="00AA67C7">
        <w:rPr>
          <w:rStyle w:val="URLPACKT"/>
        </w:rPr>
        <w:t>https://www.census.gov/</w:t>
      </w:r>
      <w:r w:rsidR="0025789B" w:rsidRPr="00AA67C7">
        <w:t xml:space="preserve"> collects and publishes</w:t>
      </w:r>
      <w:r w:rsidR="0025789B">
        <w:t xml:space="preserve"> data on the US. There are dumps, CSV files and even an API: </w:t>
      </w:r>
      <w:r w:rsidR="0025789B" w:rsidRPr="00AA67C7">
        <w:rPr>
          <w:rStyle w:val="URLPACKT"/>
        </w:rPr>
        <w:t>https://www.census.gov/data/developers/data-sets.html</w:t>
      </w:r>
    </w:p>
    <w:p w:rsidR="000A3838" w:rsidRDefault="0025789B" w:rsidP="005E004F">
      <w:pPr>
        <w:pStyle w:val="BulletPACKT"/>
      </w:pPr>
      <w:r>
        <w:t xml:space="preserve">Some census data on Europe can be found as zipped CSV files under </w:t>
      </w:r>
      <w:r w:rsidRPr="00AA67C7">
        <w:rPr>
          <w:rStyle w:val="URLPACKT"/>
        </w:rPr>
        <w:t>http://ec.europa.eu/eurostat/web/population-and-housing-census/census-data/database</w:t>
      </w:r>
    </w:p>
    <w:p w:rsidR="000A3838" w:rsidRDefault="0025789B" w:rsidP="005E004F">
      <w:pPr>
        <w:pStyle w:val="BulletPACKT"/>
      </w:pPr>
      <w:r>
        <w:t xml:space="preserve">The CIA world factbook is a popular general purpose data source on most of the worlds countries. One example page on GDP data can be found here: </w:t>
      </w:r>
      <w:r w:rsidRPr="00AA67C7">
        <w:rPr>
          <w:rStyle w:val="URLPACKT"/>
        </w:rPr>
        <w:t>https://www.cia.gov/library/publications/the-world-factbook/fields/2195.html</w:t>
      </w:r>
      <w:r>
        <w:t xml:space="preserve"> The complete publication can be found here: </w:t>
      </w:r>
      <w:r w:rsidRPr="00AA67C7">
        <w:rPr>
          <w:rStyle w:val="URLPACKT"/>
        </w:rPr>
        <w:t>https://www.cia.gov/library/publications/resources/the-world-factbook/</w:t>
      </w:r>
    </w:p>
    <w:p w:rsidR="000A3838" w:rsidRDefault="0025789B" w:rsidP="005E004F">
      <w:pPr>
        <w:pStyle w:val="BulletEndPACKT"/>
      </w:pPr>
      <w:r>
        <w:t xml:space="preserve">More data sources are listed in this Stack Exchange answer: </w:t>
      </w:r>
      <w:r w:rsidRPr="00AA67C7">
        <w:rPr>
          <w:rStyle w:val="URLPACKT"/>
        </w:rPr>
        <w:t>http://stats.stackexchange.com/questions/27237/what-are-the-most-useful-sources-of-economics-data</w:t>
      </w:r>
    </w:p>
    <w:p w:rsidR="000A3838" w:rsidRPr="00AA67C7" w:rsidRDefault="0025789B" w:rsidP="00AA67C7">
      <w:pPr>
        <w:pStyle w:val="Heading2"/>
      </w:pPr>
      <w:bookmarkStart w:id="5" w:name="chapter-4"/>
      <w:bookmarkEnd w:id="5"/>
      <w:r w:rsidRPr="00AA67C7">
        <w:t>Chapter 4</w:t>
      </w:r>
    </w:p>
    <w:p w:rsidR="000A3838" w:rsidRDefault="0025789B" w:rsidP="00AA67C7">
      <w:pPr>
        <w:pStyle w:val="NormalPACKT"/>
      </w:pPr>
      <w:r>
        <w:rPr>
          <w:b/>
        </w:rPr>
        <w:t>Exercise 1</w:t>
      </w:r>
      <w:r>
        <w:t xml:space="preserve"> Name two real or fictional datasets and explain which kind of plot would fit the data best: line plots, bar charts, scatter plots, contour plots or histograms. Name one or two applications, where each of the plot types is common (for example histograms are often used in image editing applications).</w:t>
      </w:r>
    </w:p>
    <w:p w:rsidR="000A3838" w:rsidRPr="00AA67C7" w:rsidRDefault="0025789B" w:rsidP="00AA67C7">
      <w:pPr>
        <w:pStyle w:val="BulletPACKT"/>
      </w:pPr>
      <w:r w:rsidRPr="00AA67C7">
        <w:rPr>
          <w:rStyle w:val="KeyWordPACKT"/>
        </w:rPr>
        <w:t>line plots</w:t>
      </w:r>
      <w:r w:rsidRPr="00AA67C7">
        <w:t>: oil price, stock price, exchange rates, in general data that changes over time, non-cyclical data over many periods</w:t>
      </w:r>
    </w:p>
    <w:p w:rsidR="000A3838" w:rsidRPr="00AA67C7" w:rsidRDefault="0025789B" w:rsidP="00AA67C7">
      <w:pPr>
        <w:pStyle w:val="BulletPACKT"/>
      </w:pPr>
      <w:r w:rsidRPr="00AA67C7">
        <w:t xml:space="preserve">bar </w:t>
      </w:r>
      <w:r w:rsidRPr="00AA67C7">
        <w:rPr>
          <w:rStyle w:val="KeyWordPACKT"/>
        </w:rPr>
        <w:t>charts</w:t>
      </w:r>
      <w:r w:rsidRPr="00AA67C7">
        <w:t xml:space="preserve">: exports and imports per country, student grades, in general for comparing </w:t>
      </w:r>
      <w:r w:rsidR="00AA67C7" w:rsidRPr="00AA67C7">
        <w:t>categorical</w:t>
      </w:r>
      <w:r w:rsidRPr="00AA67C7">
        <w:t xml:space="preserve"> data</w:t>
      </w:r>
    </w:p>
    <w:p w:rsidR="000A3838" w:rsidRPr="00AA67C7" w:rsidRDefault="0025789B" w:rsidP="00AA67C7">
      <w:pPr>
        <w:pStyle w:val="BulletPACKT"/>
      </w:pPr>
      <w:r w:rsidRPr="00AA67C7">
        <w:rPr>
          <w:rStyle w:val="KeyWordPACKT"/>
        </w:rPr>
        <w:t>scatter plots</w:t>
      </w:r>
      <w:r w:rsidRPr="00AA67C7">
        <w:t>: petal length and sepal length of various species of iris flowers, GDP and life expectancy of various countries, in general to show the relationship between two variables.</w:t>
      </w:r>
    </w:p>
    <w:p w:rsidR="000A3838" w:rsidRPr="00AA67C7" w:rsidRDefault="0025789B" w:rsidP="00AA67C7">
      <w:pPr>
        <w:pStyle w:val="BulletPACKT"/>
      </w:pPr>
      <w:r w:rsidRPr="00AA67C7">
        <w:rPr>
          <w:rStyle w:val="KeyWordPACKT"/>
        </w:rPr>
        <w:t>contour plots</w:t>
      </w:r>
      <w:r w:rsidRPr="00AA67C7">
        <w:t>: elevation maps, weather maps (isobar, isotherm, isotach, isodrosotherm, ...), in general to visualize a function of two variables in a 2D diagram</w:t>
      </w:r>
    </w:p>
    <w:p w:rsidR="000A3838" w:rsidRPr="00AA67C7" w:rsidRDefault="0025789B" w:rsidP="00AA67C7">
      <w:pPr>
        <w:pStyle w:val="BulletEndPACKT"/>
      </w:pPr>
      <w:r w:rsidRPr="00AA67C7">
        <w:rPr>
          <w:rStyle w:val="KeyWordPACKT"/>
        </w:rPr>
        <w:t>histograms</w:t>
      </w:r>
      <w:r w:rsidRPr="00AA67C7">
        <w:t>: color distribution in images, age distribution for visitors of a museum, in general to estimate the probability distribution of a continous variable</w:t>
      </w:r>
    </w:p>
    <w:p w:rsidR="000A3838" w:rsidRDefault="0025789B" w:rsidP="00AA67C7">
      <w:pPr>
        <w:pStyle w:val="NormalPACKT"/>
      </w:pPr>
      <w:r>
        <w:rPr>
          <w:b/>
        </w:rPr>
        <w:lastRenderedPageBreak/>
        <w:t>Exercise 2</w:t>
      </w:r>
      <w:r>
        <w:t xml:space="preserve"> We only focused on the most common plot types of matplotlib. After a bit of research, can you name a few more plot types, that are available in matplotlib?</w:t>
      </w:r>
    </w:p>
    <w:p w:rsidR="000A3838" w:rsidRPr="00AA67C7" w:rsidRDefault="0025789B" w:rsidP="00AA67C7">
      <w:pPr>
        <w:pStyle w:val="NormalPACKT"/>
      </w:pPr>
      <w:r w:rsidRPr="00AA67C7">
        <w:t>More plot types:</w:t>
      </w:r>
    </w:p>
    <w:p w:rsidR="000A3838" w:rsidRPr="00AA67C7" w:rsidRDefault="0025789B" w:rsidP="00AA67C7">
      <w:pPr>
        <w:pStyle w:val="BulletPACKT"/>
      </w:pPr>
      <w:r w:rsidRPr="00AA67C7">
        <w:t>boxplots</w:t>
      </w:r>
    </w:p>
    <w:p w:rsidR="000A3838" w:rsidRPr="00AA67C7" w:rsidRDefault="0025789B" w:rsidP="00AA67C7">
      <w:pPr>
        <w:pStyle w:val="BulletPACKT"/>
      </w:pPr>
      <w:r w:rsidRPr="00AA67C7">
        <w:t>stackplots</w:t>
      </w:r>
    </w:p>
    <w:p w:rsidR="000A3838" w:rsidRPr="00AA67C7" w:rsidRDefault="0025789B" w:rsidP="00AA67C7">
      <w:pPr>
        <w:pStyle w:val="BulletPACKT"/>
      </w:pPr>
      <w:r w:rsidRPr="00AA67C7">
        <w:t>quiver plot</w:t>
      </w:r>
    </w:p>
    <w:p w:rsidR="000A3838" w:rsidRPr="00AA67C7" w:rsidRDefault="0025789B" w:rsidP="00AA67C7">
      <w:pPr>
        <w:pStyle w:val="BulletPACKT"/>
      </w:pPr>
      <w:r w:rsidRPr="00AA67C7">
        <w:t>tricontour</w:t>
      </w:r>
    </w:p>
    <w:p w:rsidR="000A3838" w:rsidRPr="00AA67C7" w:rsidRDefault="0025789B" w:rsidP="00AA67C7">
      <w:pPr>
        <w:pStyle w:val="BulletPACKT"/>
      </w:pPr>
      <w:r w:rsidRPr="00AA67C7">
        <w:t>polar bar charts, polar scatter charts</w:t>
      </w:r>
    </w:p>
    <w:p w:rsidR="000A3838" w:rsidRPr="00AA67C7" w:rsidRDefault="0025789B" w:rsidP="00AA67C7">
      <w:pPr>
        <w:pStyle w:val="BulletPACKT"/>
      </w:pPr>
      <w:r w:rsidRPr="00AA67C7">
        <w:t>radar charts</w:t>
      </w:r>
    </w:p>
    <w:p w:rsidR="000A3838" w:rsidRDefault="0025789B" w:rsidP="00AA67C7">
      <w:pPr>
        <w:pStyle w:val="BulletEndPACKT"/>
      </w:pPr>
      <w:r w:rsidRPr="00AA67C7">
        <w:t>3D variants o</w:t>
      </w:r>
      <w:r>
        <w:t>f the 2D plots, like scatter 3D, wire 3D, ...</w:t>
      </w:r>
    </w:p>
    <w:p w:rsidR="000A3838" w:rsidRDefault="0025789B" w:rsidP="00AA67C7">
      <w:pPr>
        <w:pStyle w:val="NormalPACKT"/>
      </w:pPr>
      <w:r>
        <w:rPr>
          <w:b/>
        </w:rPr>
        <w:t>Exercise 3</w:t>
      </w:r>
      <w:r>
        <w:t xml:space="preserve"> Take one pandas data structure from chapter three and plot the data in a suitable way, then save it as a PNG image to disk.</w:t>
      </w:r>
    </w:p>
    <w:p w:rsidR="000A3838" w:rsidRDefault="0025789B" w:rsidP="00AA67C7">
      <w:pPr>
        <w:pStyle w:val="NormalPACKT"/>
      </w:pPr>
      <w:r>
        <w:t>Here is a short program, that displays the population of a subset of the states over the 20th century:</w:t>
      </w:r>
    </w:p>
    <w:p w:rsidR="00AA67C7" w:rsidRPr="00AA67C7" w:rsidRDefault="0025789B" w:rsidP="00AA67C7">
      <w:pPr>
        <w:pStyle w:val="CodePACKT"/>
      </w:pPr>
      <w:r w:rsidRPr="00AA67C7">
        <w:t>#!/usr/bin/env python</w:t>
      </w:r>
    </w:p>
    <w:p w:rsidR="00AA67C7" w:rsidRPr="00AA67C7" w:rsidRDefault="0025789B" w:rsidP="00AA67C7">
      <w:pPr>
        <w:pStyle w:val="CodePACKT"/>
      </w:pPr>
      <w:r w:rsidRPr="00AA67C7">
        <w:t>import pandas as pd</w:t>
      </w:r>
    </w:p>
    <w:p w:rsidR="00AA67C7" w:rsidRPr="00AA67C7" w:rsidRDefault="0025789B" w:rsidP="00AA67C7">
      <w:pPr>
        <w:pStyle w:val="CodePACKT"/>
      </w:pPr>
      <w:r w:rsidRPr="00AA67C7">
        <w:t>import matplotlib.pyplot as plt</w:t>
      </w:r>
    </w:p>
    <w:p w:rsidR="00AA67C7" w:rsidRPr="00AA67C7" w:rsidRDefault="0025789B" w:rsidP="00AA67C7">
      <w:pPr>
        <w:pStyle w:val="CodePACKT"/>
      </w:pPr>
      <w:r w:rsidRPr="00AA67C7">
        <w:t>df = pd.read_csv("https://www.census.gov/2010census/csv/pop_change.csv",</w:t>
      </w:r>
    </w:p>
    <w:p w:rsidR="00AA67C7" w:rsidRPr="00AA67C7" w:rsidRDefault="0025789B" w:rsidP="00AA67C7">
      <w:pPr>
        <w:pStyle w:val="CodePACKT"/>
      </w:pPr>
      <w:r w:rsidRPr="00AA67C7">
        <w:t xml:space="preserve">                         skiprows=2, index_col=0)</w:t>
      </w:r>
    </w:p>
    <w:p w:rsidR="00AA67C7" w:rsidRPr="00AA67C7" w:rsidRDefault="0025789B" w:rsidP="00AA67C7">
      <w:pPr>
        <w:pStyle w:val="CodePACKT"/>
      </w:pPr>
      <w:r w:rsidRPr="00AA67C7">
        <w:t>fig, ax = plt.subplots(1, 1)</w:t>
      </w:r>
    </w:p>
    <w:p w:rsidR="00AA67C7" w:rsidRPr="00AA67C7" w:rsidRDefault="0025789B" w:rsidP="00AA67C7">
      <w:pPr>
        <w:pStyle w:val="CodePACKT"/>
      </w:pPr>
      <w:r w:rsidRPr="00AA67C7">
        <w:t>df.ix[[</w:t>
      </w:r>
    </w:p>
    <w:p w:rsidR="00AA67C7" w:rsidRPr="00AA67C7" w:rsidRDefault="0025789B" w:rsidP="00AA67C7">
      <w:pPr>
        <w:pStyle w:val="CodePACKT"/>
      </w:pPr>
      <w:r w:rsidRPr="00AA67C7">
        <w:t xml:space="preserve">    "California",</w:t>
      </w:r>
    </w:p>
    <w:p w:rsidR="00AA67C7" w:rsidRPr="00AA67C7" w:rsidRDefault="0025789B" w:rsidP="00AA67C7">
      <w:pPr>
        <w:pStyle w:val="CodePACKT"/>
      </w:pPr>
      <w:r w:rsidRPr="00AA67C7">
        <w:t xml:space="preserve">    "Florida",</w:t>
      </w:r>
    </w:p>
    <w:p w:rsidR="00AA67C7" w:rsidRPr="00AA67C7" w:rsidRDefault="0025789B" w:rsidP="00AA67C7">
      <w:pPr>
        <w:pStyle w:val="CodePACKT"/>
      </w:pPr>
      <w:r w:rsidRPr="00AA67C7">
        <w:t xml:space="preserve">    "Illinois",</w:t>
      </w:r>
    </w:p>
    <w:p w:rsidR="00AA67C7" w:rsidRPr="00AA67C7" w:rsidRDefault="0025789B" w:rsidP="00AA67C7">
      <w:pPr>
        <w:pStyle w:val="CodePACKT"/>
      </w:pPr>
      <w:r w:rsidRPr="00AA67C7">
        <w:t xml:space="preserve">    "Nevada",</w:t>
      </w:r>
    </w:p>
    <w:p w:rsidR="00AA67C7" w:rsidRPr="00AA67C7" w:rsidRDefault="0025789B" w:rsidP="00AA67C7">
      <w:pPr>
        <w:pStyle w:val="CodePACKT"/>
      </w:pPr>
      <w:r w:rsidRPr="00AA67C7">
        <w:t xml:space="preserve">    "West Virginia",</w:t>
      </w:r>
    </w:p>
    <w:p w:rsidR="00AA67C7" w:rsidRPr="00AA67C7" w:rsidRDefault="0025789B" w:rsidP="00AA67C7">
      <w:pPr>
        <w:pStyle w:val="CodePACKT"/>
      </w:pPr>
      <w:r w:rsidRPr="00AA67C7">
        <w:t>]].ix[:, :10].T.plot(kind='line', ax=ax)</w:t>
      </w:r>
    </w:p>
    <w:p w:rsidR="00AA67C7" w:rsidRPr="00AA67C7" w:rsidRDefault="0025789B" w:rsidP="00AA67C7">
      <w:pPr>
        <w:pStyle w:val="CodePACKT"/>
      </w:pPr>
      <w:r w:rsidRPr="00AA67C7">
        <w:t>labels = map(str, range(1910, 2010, 10))</w:t>
      </w:r>
    </w:p>
    <w:p w:rsidR="00AA67C7" w:rsidRPr="00AA67C7" w:rsidRDefault="0025789B" w:rsidP="00AA67C7">
      <w:pPr>
        <w:pStyle w:val="CodePACKT"/>
      </w:pPr>
      <w:r w:rsidRPr="00AA67C7">
        <w:t>ax.set_xticklabels(labels)</w:t>
      </w:r>
    </w:p>
    <w:p w:rsidR="00AA67C7" w:rsidRPr="00AA67C7" w:rsidRDefault="00AA67C7" w:rsidP="00AA67C7">
      <w:pPr>
        <w:pStyle w:val="CodePACKT"/>
      </w:pPr>
    </w:p>
    <w:p w:rsidR="00AA67C7" w:rsidRPr="00AA67C7" w:rsidRDefault="0025789B" w:rsidP="00AA67C7">
      <w:pPr>
        <w:pStyle w:val="CodePACKT"/>
      </w:pPr>
      <w:r w:rsidRPr="00AA67C7">
        <w:t>plt.ticklabel_format(style='plain', axis='y')</w:t>
      </w:r>
    </w:p>
    <w:p w:rsidR="00AA67C7" w:rsidRPr="00AA67C7" w:rsidRDefault="0025789B" w:rsidP="00AA67C7">
      <w:pPr>
        <w:pStyle w:val="CodePACKT"/>
      </w:pPr>
      <w:r w:rsidRPr="00AA67C7">
        <w:t>ax.set_yticklabels(["0", "5", "10", "15", "20", "25", "30", "35"])</w:t>
      </w:r>
    </w:p>
    <w:p w:rsidR="00AA67C7" w:rsidRPr="00AA67C7" w:rsidRDefault="00AA67C7" w:rsidP="00AA67C7">
      <w:pPr>
        <w:pStyle w:val="CodePACKT"/>
      </w:pPr>
    </w:p>
    <w:p w:rsidR="00AA67C7" w:rsidRPr="00AA67C7" w:rsidRDefault="0025789B" w:rsidP="00AA67C7">
      <w:pPr>
        <w:pStyle w:val="CodePACKT"/>
      </w:pPr>
      <w:r w:rsidRPr="00AA67C7">
        <w:t>plt.xlabel("time")</w:t>
      </w:r>
    </w:p>
    <w:p w:rsidR="00AA67C7" w:rsidRPr="00AA67C7" w:rsidRDefault="0025789B" w:rsidP="00AA67C7">
      <w:pPr>
        <w:pStyle w:val="CodePACKT"/>
      </w:pPr>
      <w:r w:rsidRPr="00AA67C7">
        <w:t>plt.ylabel("population (millions)")</w:t>
      </w:r>
    </w:p>
    <w:p w:rsidR="00AA67C7" w:rsidRPr="00AA67C7" w:rsidRDefault="0025789B" w:rsidP="00AA67C7">
      <w:pPr>
        <w:pStyle w:val="CodePACKT"/>
      </w:pPr>
      <w:r w:rsidRPr="00AA67C7">
        <w:t>plt.legend(loc='upper left')</w:t>
      </w:r>
    </w:p>
    <w:p w:rsidR="00AA67C7" w:rsidRPr="00AA67C7" w:rsidRDefault="00AA67C7" w:rsidP="00AA67C7">
      <w:pPr>
        <w:pStyle w:val="CodePACKT"/>
      </w:pPr>
    </w:p>
    <w:p w:rsidR="00AA67C7" w:rsidRPr="00AA67C7" w:rsidRDefault="0025789B" w:rsidP="00AA67C7">
      <w:pPr>
        <w:pStyle w:val="CodePACKT"/>
      </w:pPr>
      <w:r w:rsidRPr="00AA67C7">
        <w:t>plt.tight_layout()</w:t>
      </w:r>
    </w:p>
    <w:p w:rsidR="00AA67C7" w:rsidRPr="00AA67C7" w:rsidRDefault="0025789B" w:rsidP="00AA67C7">
      <w:pPr>
        <w:pStyle w:val="CodeEndPACKT"/>
      </w:pPr>
      <w:r w:rsidRPr="00AA67C7">
        <w:t>plt.savefig('chapter4-3.png')</w:t>
      </w:r>
    </w:p>
    <w:p w:rsidR="000A3838" w:rsidRDefault="0025789B" w:rsidP="00AA67C7">
      <w:pPr>
        <w:pStyle w:val="NormalPACKT"/>
      </w:pPr>
      <w:r>
        <w:t>The output will look like this:</w:t>
      </w:r>
    </w:p>
    <w:p w:rsidR="000A3838" w:rsidRDefault="0025789B" w:rsidP="00AA67C7">
      <w:pPr>
        <w:pStyle w:val="FigurePACKT"/>
      </w:pPr>
      <w:r w:rsidRPr="00AA67C7">
        <w:lastRenderedPageBreak/>
        <w:drawing>
          <wp:inline distT="0" distB="0" distL="0" distR="0">
            <wp:extent cx="5440680" cy="40828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apter4-3.png"/>
                    <pic:cNvPicPr>
                      <a:picLocks noChangeAspect="1" noChangeArrowheads="1"/>
                    </pic:cNvPicPr>
                  </pic:nvPicPr>
                  <pic:blipFill>
                    <a:blip r:embed="rId7" cstate="print"/>
                    <a:stretch>
                      <a:fillRect/>
                    </a:stretch>
                  </pic:blipFill>
                  <pic:spPr bwMode="auto">
                    <a:xfrm>
                      <a:off x="0" y="0"/>
                      <a:ext cx="5440680" cy="4082851"/>
                    </a:xfrm>
                    <a:prstGeom prst="rect">
                      <a:avLst/>
                    </a:prstGeom>
                    <a:noFill/>
                    <a:ln w="9525">
                      <a:noFill/>
                      <a:headEnd/>
                      <a:tailEnd/>
                    </a:ln>
                  </pic:spPr>
                </pic:pic>
              </a:graphicData>
            </a:graphic>
          </wp:inline>
        </w:drawing>
      </w:r>
    </w:p>
    <w:p w:rsidR="000A3838" w:rsidRPr="00AA67C7" w:rsidRDefault="0025789B" w:rsidP="00AA67C7">
      <w:pPr>
        <w:pStyle w:val="Heading2"/>
      </w:pPr>
      <w:bookmarkStart w:id="6" w:name="chapter-5"/>
      <w:bookmarkEnd w:id="6"/>
      <w:r w:rsidRPr="00AA67C7">
        <w:t>Chapter 5</w:t>
      </w:r>
    </w:p>
    <w:p w:rsidR="000A3838" w:rsidRDefault="0025789B" w:rsidP="00B46EBB">
      <w:pPr>
        <w:pStyle w:val="NumberedBulletPACKT"/>
        <w:numPr>
          <w:ilvl w:val="0"/>
          <w:numId w:val="10"/>
        </w:numPr>
      </w:pPr>
      <w:r>
        <w:t>Find one or two real world examples for data sets, which could - in a sensible way - be assigned to the following groups:</w:t>
      </w:r>
    </w:p>
    <w:p w:rsidR="000A3838" w:rsidRDefault="0025789B" w:rsidP="00AA67C7">
      <w:pPr>
        <w:pStyle w:val="BulletWithinBulletPACKT"/>
      </w:pPr>
      <w:r>
        <w:t>Fixed frequency data.</w:t>
      </w:r>
    </w:p>
    <w:p w:rsidR="000A3838" w:rsidRDefault="0025789B" w:rsidP="00AA67C7">
      <w:pPr>
        <w:pStyle w:val="BulletWithoutBulletWithinNestedBulletPACKT"/>
      </w:pPr>
      <w:r>
        <w:t>number of daily visitors in the Louvre</w:t>
      </w:r>
    </w:p>
    <w:p w:rsidR="000A3838" w:rsidRDefault="0025789B" w:rsidP="00AA67C7">
      <w:pPr>
        <w:pStyle w:val="BulletWithoutBulletWithinNestedBulletEndPACKT"/>
      </w:pPr>
      <w:r>
        <w:t>monthly revenue report for a company</w:t>
      </w:r>
    </w:p>
    <w:p w:rsidR="000A3838" w:rsidRDefault="0025789B" w:rsidP="00AA67C7">
      <w:pPr>
        <w:pStyle w:val="BulletWithinBulletPACKT"/>
      </w:pPr>
      <w:r>
        <w:t>Variable frequency data.</w:t>
      </w:r>
    </w:p>
    <w:p w:rsidR="000A3838" w:rsidRDefault="0025789B" w:rsidP="00AA67C7">
      <w:pPr>
        <w:pStyle w:val="BulletWithoutBulletWithinNestedBulletPACKT"/>
      </w:pPr>
      <w:r>
        <w:t>time series of purchases on a point of sales terminal</w:t>
      </w:r>
    </w:p>
    <w:p w:rsidR="000A3838" w:rsidRDefault="0025789B" w:rsidP="00AA67C7">
      <w:pPr>
        <w:pStyle w:val="BulletWithoutBulletWithinNestedBulletEndPACKT"/>
      </w:pPr>
      <w:r>
        <w:t>any data with missing values, that has not been cleaned</w:t>
      </w:r>
    </w:p>
    <w:p w:rsidR="000A3838" w:rsidRDefault="0025789B" w:rsidP="00AA67C7">
      <w:pPr>
        <w:pStyle w:val="BulletWithinBulletPACKT"/>
      </w:pPr>
      <w:r>
        <w:t>Data where frequency is usually measured in seconds.</w:t>
      </w:r>
    </w:p>
    <w:p w:rsidR="000A3838" w:rsidRDefault="0025789B" w:rsidP="00AA67C7">
      <w:pPr>
        <w:pStyle w:val="BulletWithoutBulletWithinNestedBulletPACKT"/>
      </w:pPr>
      <w:r>
        <w:t>requests per seconds in webserver traffic</w:t>
      </w:r>
    </w:p>
    <w:p w:rsidR="000A3838" w:rsidRDefault="0025789B" w:rsidP="00AA67C7">
      <w:pPr>
        <w:pStyle w:val="BulletWithoutBulletWithinNestedBulletEndPACKT"/>
      </w:pPr>
      <w:r>
        <w:t>counts per second in a Geiger-Müller counter</w:t>
      </w:r>
    </w:p>
    <w:p w:rsidR="000A3838" w:rsidRDefault="0025789B" w:rsidP="00AA67C7">
      <w:pPr>
        <w:pStyle w:val="BulletWithinBulletPACKT"/>
      </w:pPr>
      <w:r>
        <w:t>Data where frequency is measured in nanoseconds.</w:t>
      </w:r>
    </w:p>
    <w:p w:rsidR="000A3838" w:rsidRDefault="0025789B" w:rsidP="00AA67C7">
      <w:pPr>
        <w:pStyle w:val="BulletWithoutBulletWithinNestedBulletEndPACKT"/>
      </w:pPr>
      <w:r>
        <w:t>Large Hadron Collider Logging Service (https://cds.cern.ch/record/1000757/files/ab-note-2006-046.pdf)</w:t>
      </w:r>
    </w:p>
    <w:p w:rsidR="000A3838" w:rsidRDefault="0025789B" w:rsidP="00AA67C7">
      <w:pPr>
        <w:pStyle w:val="BulletWithinBulletEndPACKT"/>
      </w:pPr>
      <w:r>
        <w:t>Data, where a TimedeltaIndex would be preferable.</w:t>
      </w:r>
    </w:p>
    <w:p w:rsidR="000A3838" w:rsidRDefault="0025789B" w:rsidP="00AA67C7">
      <w:pPr>
        <w:pStyle w:val="BulletWithoutBulletWithinNestedBulletPACKT"/>
      </w:pPr>
      <w:r>
        <w:lastRenderedPageBreak/>
        <w:t>data attached to a countdown of a rocket launch</w:t>
      </w:r>
    </w:p>
    <w:p w:rsidR="000A3838" w:rsidRDefault="0025789B" w:rsidP="00AA67C7">
      <w:pPr>
        <w:pStyle w:val="BulletWithoutBulletWithinNestedBulletEndPACKT"/>
      </w:pPr>
      <w:r>
        <w:t>in general: measurements taken from a fixed starting point</w:t>
      </w:r>
    </w:p>
    <w:p w:rsidR="000A3838" w:rsidRDefault="0025789B" w:rsidP="00AA67C7">
      <w:pPr>
        <w:pStyle w:val="NumberedBulletEndPACKT"/>
      </w:pPr>
      <w:r>
        <w:t>Create various fixed frequency ranges:</w:t>
      </w:r>
    </w:p>
    <w:p w:rsidR="000A3838" w:rsidRDefault="0025789B" w:rsidP="00AA67C7">
      <w:pPr>
        <w:pStyle w:val="BulletWithinBulletEndPACKT"/>
      </w:pPr>
      <w:r>
        <w:t>Every minute between 1AM and 2AM on 2000-01-01</w:t>
      </w:r>
    </w:p>
    <w:p w:rsidR="000A3838" w:rsidRPr="00AA67C7" w:rsidRDefault="0025789B" w:rsidP="00AA67C7">
      <w:pPr>
        <w:pStyle w:val="CommandLineWithinBulletEndPACKT"/>
      </w:pPr>
      <w:r w:rsidRPr="00AA67C7">
        <w:t>import pandas as pd pd.date_range(start='2000-01-01T01:00:00', freq='min', periods=60) DatetimeIndex(['2000-01-01 01:00:00', '2000-01-01 01:01:00', '2000-01-01 01:02:00', '2000-01-01 01:03:00', '2000-01-01 01:04:00', '2000-01-01 01:05:00', '2000-01-01 01:06:00', '2000-01-01 01:07:00', '2000-01-01 01:08:00', '2000-01-01 01:09:00', '2000-01-01 01:10:00', '2000-01-01 01:11:00', '2000-01-01 01:12:00', '2000-01-01 01:13:00', '2000-01-01 01:14:00', '2000-01-01 01:15:00', '2000-01-01 01:16:00', '2000-01-01 01:17:00', '2000-01-01 01:18:00', '2000-01-01 01:19:00', '2000-01-01 01:20:00', '2000-01-01 01:21:00', '2000-01-01 01:22:00', '2000-01-01 01:23:00', '2000-01-01 01:24:00', '2000-01-01 01:25:00', '2000-01-01 01:26:00', '2000-01-01 01:27:00', '2000-01-01 01:28:00', '2000-01-01 01:29:00', '2000-01-01 01:30:00', '2000-01-01 01:31:00', '2000-01-01 01:32:00', '2000-01-01 01:33:00', '2000-01-01 01:34:00', '2000-01-01 01:35:00', '2000-01-01 01:36:00', '2000-01-01 01:37:00', '2000-01-01 01:38:00', '2000-01-01 01:39:00', '2000-01-01 01:40:00', '2000-01-01 01:41:00', '2000-01-01 01:42:00', '2000-01-01 01:43:00', '2000-01-01 01:44:00', '2000-01-01 01:45:00', '2000-01-01 01:46:00', '2000-01-01 01:47:00', '2000-01-01 01:48:00', '2000-01-01 01:49:00', '2000-01-01 01:50:00', '2000-01-01 01:51:00', '2000-01-01 01:52:00', '2000-01-01 01:53:00', '2000-01-01 01:54:00', '2000-01-01 01:55:00', '2000-01-01 01:56:00', '2000-01-01 01:57:00', '2000-01-01 01:58:00', '2000-01-01 01:59:00'], dtype='datetime64[ns]', freq='T', tz=None)</w:t>
      </w:r>
    </w:p>
    <w:p w:rsidR="000A3838" w:rsidRDefault="0025789B" w:rsidP="00AA67C7">
      <w:pPr>
        <w:pStyle w:val="BulletWithinBulletPACKT"/>
      </w:pPr>
      <w:r>
        <w:t>Every two hours for a whole week starting 2000-01-01</w:t>
      </w:r>
    </w:p>
    <w:p w:rsidR="000A3838" w:rsidRDefault="0025789B" w:rsidP="00AA67C7">
      <w:pPr>
        <w:pStyle w:val="CodeWithinBulletsEndPACKT"/>
      </w:pPr>
      <w:r>
        <w:t>pd.date_range(start='2000-01-01', end='2000-01-07', freq='2H') DatetimeIndex(['2000-01-01 00:00:00', '2000-01-01 02:00:00', '2000-01-01 04:00:00', '2000-01-01 06:00:00', '2000-01-01 08:00:00', '2000-01-01 10:00:00', '2000-01-01 12:00:00', '2000-01-01 14:00:00', '2000-01-01 16:00:00', '2000-01-01 18:00:00', '2000-01-01 20:00:00', '2000-01-01 22:00:00', '2000-01-02 00:00:00', '2000-01-02 02:00:00', '2000-01-02 04:00:00', '2000-01-02 06:00:00', '2000-01-02 08:00:00', '2000-01-02 10:00:00', '2000-01-02 12:00:00', '2000-01-02 14:00:00', '2000-01-02 16:00:00', '2000-01-02 18:00:00', '2000-01-02 20:00:00', '2000-01-02 22:00:00', '2000-01-03 00:00:00', '2000-01-03 02:00:00', '2000-01-03 04:00:00', '2000-01-03 06:00:00', '2000-01-03 08:00:00', '2000-01-03 10:00:00', '2000-01-03 12:00:00', '2000-01-03 14:00:00', '2000-01-03 16:00:00', '2000-01-03 18:00:00', '2000-01-03 20:00:00', '2000-01-03 22:00:00', '2000-01-04 00:00:00', '2000-01-04 02:00:00', '2000-01-04 04:00:00', '2000-01-04 06:00:00', '2000-01-04 08:00:00', '2000-01-04 10:00:00', '2000-01-04 12:00:00', '2000-01-04 14:00:00', '2000-01-04 16:00:00', '2000-01-04 18:00:00', '2000-01-04 20:00:00', '2000-01-04 22:00:00', '2000-01-05 00:00:00', '2000-01-05 02:00:00', '2000-01-05 04:00:00', '2000-01-05 06:00:00', '2000-01-05 08:00:00', '2000-01-05 10:00:00', '2000-01-05 12:00:00', '2000-01-05 14:00:00', '2000-01-05 16:00:00', '2000-01-05 18:00:00', '2000-01-05 20:00:00', '2000-01-05 22:00:00', '2000-01-06 00:00:00', '2000-01-06 02:00:00', '2000-01-06 04:00:00', '2000-01-06 06:00:00', '2000-01-06 08:00:00', '2000-01-06 10:00:00', '2000-01-06 12:00:00', '2000-01-06 14:00:00', '2000-01-06 16:00:00', '2000-01-06 18:00:00', '2000-01-06 20:00:00', '2000-01-06 22:00:00', '2000-01-07 00:00:00'], dtype='datetime64[ns]', freq='2H', tz=None)</w:t>
      </w:r>
    </w:p>
    <w:p w:rsidR="000A3838" w:rsidRDefault="0025789B" w:rsidP="00AA67C7">
      <w:pPr>
        <w:pStyle w:val="BulletWithinBulletPACKT"/>
      </w:pPr>
      <w:r>
        <w:t>An entry for every Saturday and Sunday during the year 2000</w:t>
      </w:r>
    </w:p>
    <w:p w:rsidR="000A3838" w:rsidRPr="00AA67C7" w:rsidRDefault="0025789B" w:rsidP="00AA67C7">
      <w:pPr>
        <w:pStyle w:val="CodeWithinBulletsEndPACKT"/>
      </w:pPr>
      <w:r w:rsidRPr="00AA67C7">
        <w:t>reduce(operator.add, [pd.date_range(start='2000', end='2001', freq=freq) for freq in ['W-SAT', 'W-SUN']])</w:t>
      </w:r>
    </w:p>
    <w:p w:rsidR="000A3838" w:rsidRDefault="0025789B" w:rsidP="00AA67C7">
      <w:pPr>
        <w:pStyle w:val="BulletWithoutBulletWithinBulletEndPACKT"/>
      </w:pPr>
      <w:r>
        <w:t>Or simply use concatenate:</w:t>
      </w:r>
    </w:p>
    <w:p w:rsidR="000A3838" w:rsidRDefault="0025789B" w:rsidP="00AA67C7">
      <w:pPr>
        <w:pStyle w:val="CodeWithinBulletsEndPACKT"/>
      </w:pPr>
      <w:r>
        <w:rPr>
          <w:rStyle w:val="VerbatimChar"/>
        </w:rPr>
        <w:lastRenderedPageBreak/>
        <w:t>&gt;&gt;&gt; pd.date_range(start='2000', end='2001', freq='W-SAT') + pd.date_range(start='2000', end='2001', freq='W-SUN')</w:t>
      </w:r>
    </w:p>
    <w:p w:rsidR="000A3838" w:rsidRPr="00AA67C7" w:rsidRDefault="0025789B" w:rsidP="00AA67C7">
      <w:pPr>
        <w:pStyle w:val="BulletWithinBulletEndPACKT"/>
      </w:pPr>
      <w:r w:rsidRPr="00AA67C7">
        <w:t>An entry for every Monday of a month, for the years 2000, 2001 and 2002</w:t>
      </w:r>
    </w:p>
    <w:p w:rsidR="000A3838" w:rsidRPr="00AA67C7" w:rsidRDefault="0025789B" w:rsidP="00AA67C7">
      <w:pPr>
        <w:pStyle w:val="CodeWithinBulletsEndPACKT"/>
      </w:pPr>
      <w:r w:rsidRPr="00AA67C7">
        <w:t>pd.date_range(start='2000', end='2003', freq='W-MON') DatetimeIndex(['2000-01-03', '2000-01-10', '2000-01-17', '2000-01-24', '2000-01-31', '2000-02-07', '2000-02-14', '2000-02-21', '2000-02-28', '2000-03-06', ... '2002-10-28', '2002-11-04', '2002-11-11', '2002-11-18', '2002-11-25', '2002-12-02', '2002-12-09', '2002-12-16', '2002-12-23', '2002-12-30'], dtype='datetime64[ns]', length=157, freq='W-MON', tz=None)</w:t>
      </w:r>
    </w:p>
    <w:p w:rsidR="000A3838" w:rsidRPr="00AA67C7" w:rsidRDefault="0025789B" w:rsidP="00AA67C7">
      <w:pPr>
        <w:pStyle w:val="Heading2"/>
      </w:pPr>
      <w:bookmarkStart w:id="7" w:name="chapter-6"/>
      <w:bookmarkEnd w:id="7"/>
      <w:r w:rsidRPr="00AA67C7">
        <w:t>Chapter 6</w:t>
      </w:r>
    </w:p>
    <w:p w:rsidR="000A3838" w:rsidRPr="00AA67C7" w:rsidRDefault="0025789B" w:rsidP="00B46EBB">
      <w:pPr>
        <w:pStyle w:val="NumberedBulletPACKT"/>
        <w:numPr>
          <w:ilvl w:val="0"/>
          <w:numId w:val="11"/>
        </w:numPr>
      </w:pPr>
      <w:r w:rsidRPr="00AA67C7">
        <w:t>Take a data set of your choice and design storage options for it. Consider text files, HDF5, a document database and a data structure store as possible persistent options. Also evaluate, how difficult (by some metric, e.g. how many lines of code) it would be to update or delete a specific item. Which storage type is the easiest to set up? Which storage type supports the most flexible queries?</w:t>
      </w:r>
    </w:p>
    <w:p w:rsidR="000A3838" w:rsidRPr="00AA67C7" w:rsidRDefault="0025789B" w:rsidP="00AA67C7">
      <w:pPr>
        <w:pStyle w:val="BulletWithoutBulletWithinBulletEndPACKT"/>
      </w:pPr>
      <w:r w:rsidRPr="00AA67C7">
        <w:t>Hints: Text files are usually the easiest to set up, but they do come with possible consistency problems. SQL databases have great support for ad-hoc queries.</w:t>
      </w:r>
    </w:p>
    <w:p w:rsidR="000A3838" w:rsidRPr="00AA67C7" w:rsidRDefault="0025789B" w:rsidP="00AA67C7">
      <w:pPr>
        <w:pStyle w:val="NumberedBulletPACKT"/>
      </w:pPr>
      <w:r w:rsidRPr="00AA67C7">
        <w:t>In chapter 3 we saw, that it is possible to create hierarchical indices with Pandas. As an example assume that you have data on each city with more than 1M inhabitant and that we have a two level index, so we can address individual cities, but also whole countries. How would you represent this hierarchical relationship with the various storage options presented in this chapter: text files, HDF5, MongoDB and Redis? What do you believe would be the most convenient to work with in the long run?</w:t>
      </w:r>
    </w:p>
    <w:p w:rsidR="000A3838" w:rsidRPr="00AA67C7" w:rsidRDefault="0025789B" w:rsidP="00AA67C7">
      <w:pPr>
        <w:pStyle w:val="BulletWithoutBulletWithinBulletEndPACKT"/>
      </w:pPr>
      <w:r w:rsidRPr="00AA67C7">
        <w:t>Hints: With textfiles, we could store the countries under one directory and each data set for single city in a separate file. In HDF5, we could use a country group. Since groups are nestabled, we could use a group for each city as well, if we might expect more data sets in the future. Since MongoDB is a document oriented data store, we would add keys for country and city to each document, so we can queries these attributes. In redis, we could define a custom key, e.g. country-city and use this as a key and the data as value. The most suitable format will depend on your application. It is often useful to start with something simple.</w:t>
      </w:r>
    </w:p>
    <w:p w:rsidR="000A3838" w:rsidRPr="00AA67C7" w:rsidRDefault="0025789B" w:rsidP="00AA67C7">
      <w:pPr>
        <w:pStyle w:val="Heading2"/>
      </w:pPr>
      <w:bookmarkStart w:id="8" w:name="chapter-7"/>
      <w:bookmarkEnd w:id="8"/>
      <w:r w:rsidRPr="00AA67C7">
        <w:t>Chapter 7</w:t>
      </w:r>
    </w:p>
    <w:p w:rsidR="000A3838" w:rsidRDefault="0025789B" w:rsidP="00AA67C7">
      <w:pPr>
        <w:pStyle w:val="NormalPACKT"/>
      </w:pPr>
      <w:r>
        <w:t>Cleaning: In the section about filtering, we used the Europe Brent Crude Oil Spot Price, which can be found as an Excel document on the internet. Take this Excel spreadsheet and try to convert it into a CSV document that is ready to be imported with Pandas.</w:t>
      </w:r>
    </w:p>
    <w:p w:rsidR="000A3838" w:rsidRDefault="0025789B" w:rsidP="00AA67C7">
      <w:pPr>
        <w:pStyle w:val="NormalPACKT"/>
      </w:pPr>
      <w:r>
        <w:t xml:space="preserve">Hint: There are many ways to do this. We used a small tool called xls2csv.py and we were able to load the resulting </w:t>
      </w:r>
      <w:r w:rsidRPr="00B46EBB">
        <w:rPr>
          <w:rStyle w:val="CodeInTextPACKT"/>
        </w:rPr>
        <w:t>CSV</w:t>
      </w:r>
      <w:r>
        <w:t xml:space="preserve"> file with a helper method:</w:t>
      </w:r>
    </w:p>
    <w:p w:rsidR="00AA67C7" w:rsidRDefault="0025789B" w:rsidP="00B46EBB">
      <w:pPr>
        <w:pStyle w:val="CodePACKT"/>
        <w:rPr>
          <w:rStyle w:val="VerbatimChar"/>
        </w:rPr>
      </w:pPr>
      <w:r>
        <w:rPr>
          <w:rStyle w:val="VerbatimChar"/>
        </w:rPr>
        <w:t>import datetime</w:t>
      </w:r>
    </w:p>
    <w:p w:rsidR="00AA67C7" w:rsidRDefault="0025789B" w:rsidP="00B46EBB">
      <w:pPr>
        <w:pStyle w:val="CodePACKT"/>
        <w:rPr>
          <w:rStyle w:val="VerbatimChar"/>
        </w:rPr>
      </w:pPr>
      <w:r>
        <w:rPr>
          <w:rStyle w:val="VerbatimChar"/>
        </w:rPr>
        <w:t>import pandas as pd</w:t>
      </w:r>
    </w:p>
    <w:p w:rsidR="00AA67C7" w:rsidRDefault="0025789B" w:rsidP="00B46EBB">
      <w:pPr>
        <w:pStyle w:val="CodePACKT"/>
        <w:rPr>
          <w:rStyle w:val="VerbatimChar"/>
        </w:rPr>
      </w:pPr>
      <w:r>
        <w:rPr>
          <w:rStyle w:val="VerbatimChar"/>
        </w:rPr>
        <w:t>def convert_date(s)</w:t>
      </w:r>
    </w:p>
    <w:p w:rsidR="00AA67C7" w:rsidRDefault="0025789B" w:rsidP="00B46EBB">
      <w:pPr>
        <w:pStyle w:val="CodePACKT"/>
        <w:rPr>
          <w:rStyle w:val="VerbatimChar"/>
        </w:rPr>
      </w:pPr>
      <w:r>
        <w:rPr>
          <w:rStyle w:val="VerbatimChar"/>
        </w:rPr>
        <w:t xml:space="preserve">    parts = s.replace("(", "").replace(")", "").split(",")</w:t>
      </w:r>
    </w:p>
    <w:p w:rsidR="00AA67C7" w:rsidRDefault="0025789B" w:rsidP="00B46EBB">
      <w:pPr>
        <w:pStyle w:val="CodePACKT"/>
        <w:rPr>
          <w:rStyle w:val="VerbatimChar"/>
        </w:rPr>
      </w:pPr>
      <w:r>
        <w:rPr>
          <w:rStyle w:val="VerbatimChar"/>
        </w:rPr>
        <w:lastRenderedPageBreak/>
        <w:t xml:space="preserve">    if len(parts) &lt; 6:</w:t>
      </w:r>
    </w:p>
    <w:p w:rsidR="00AA67C7" w:rsidRDefault="0025789B" w:rsidP="00B46EBB">
      <w:pPr>
        <w:pStyle w:val="CodePACKT"/>
        <w:rPr>
          <w:rStyle w:val="VerbatimChar"/>
        </w:rPr>
      </w:pPr>
      <w:r>
        <w:rPr>
          <w:rStyle w:val="VerbatimChar"/>
        </w:rPr>
        <w:t xml:space="preserve">        return datetime.date(1970, 1, 1)</w:t>
      </w:r>
    </w:p>
    <w:p w:rsidR="00AA67C7" w:rsidRDefault="0025789B" w:rsidP="00B46EBB">
      <w:pPr>
        <w:pStyle w:val="CodePACKT"/>
        <w:rPr>
          <w:rStyle w:val="VerbatimChar"/>
        </w:rPr>
      </w:pPr>
      <w:r>
        <w:rPr>
          <w:rStyle w:val="VerbatimChar"/>
        </w:rPr>
        <w:t xml:space="preserve">    return datetime.datetime(*[int(p) for p in parts])</w:t>
      </w:r>
    </w:p>
    <w:p w:rsidR="00AA67C7" w:rsidRDefault="0025789B" w:rsidP="00B46EBB">
      <w:pPr>
        <w:pStyle w:val="CodePACKT"/>
        <w:rPr>
          <w:rStyle w:val="VerbatimChar"/>
        </w:rPr>
      </w:pPr>
      <w:r>
        <w:rPr>
          <w:rStyle w:val="VerbatimChar"/>
        </w:rPr>
        <w:t>df = pd.read_csv("RBRTEd.csv", sep=',', names=["date", "price"],</w:t>
      </w:r>
    </w:p>
    <w:p w:rsidR="000A3838" w:rsidRDefault="0025789B" w:rsidP="00B46EBB">
      <w:pPr>
        <w:pStyle w:val="CodeEndPACKT"/>
      </w:pPr>
      <w:r>
        <w:rPr>
          <w:rStyle w:val="VerbatimChar"/>
        </w:rPr>
        <w:t xml:space="preserve">                 converters={"date": convert_date}).dropna()</w:t>
      </w:r>
    </w:p>
    <w:p w:rsidR="000A3838" w:rsidRDefault="0025789B" w:rsidP="00B46EBB">
      <w:pPr>
        <w:pStyle w:val="NormalPACKT"/>
      </w:pPr>
      <w:r>
        <w:t>Take a data set, that is important for your work - or if you do not have any at hand, some data set that interests you and that is available online. Ask one or two questions about the data in advance. Then use cleaning, filtering, grouping and plotting techniques to answer your question.</w:t>
      </w:r>
    </w:p>
    <w:p w:rsidR="000A3838" w:rsidRDefault="0025789B" w:rsidP="00B46EBB">
      <w:pPr>
        <w:pStyle w:val="NormalPACKT"/>
      </w:pPr>
      <w:r w:rsidRPr="00B46EBB">
        <w:rPr>
          <w:rStyle w:val="KeyWordPACKT"/>
        </w:rPr>
        <w:t>Hints</w:t>
      </w:r>
      <w:r>
        <w:t>: If you are stuck, try to look at the documentation:</w:t>
      </w:r>
      <w:r w:rsidR="00B46EBB">
        <w:t xml:space="preserve"> </w:t>
      </w:r>
      <w:r w:rsidRPr="00B46EBB">
        <w:rPr>
          <w:rStyle w:val="URLPACKT"/>
        </w:rPr>
        <w:t>http://pandas.pydata.org/pandas-docs/stable/</w:t>
      </w:r>
      <w:r w:rsidR="00B46EBB" w:rsidRPr="00B46EBB">
        <w:t>.</w:t>
      </w:r>
    </w:p>
    <w:p w:rsidR="000A3838" w:rsidRDefault="0025789B" w:rsidP="00B46EBB">
      <w:pPr>
        <w:pStyle w:val="NormalPACKT"/>
      </w:pPr>
      <w:r>
        <w:t>The community around Pandas is very active, maybe you find your problems answered in one of the following posts:</w:t>
      </w:r>
      <w:r w:rsidR="00B46EBB">
        <w:t xml:space="preserve"> </w:t>
      </w:r>
      <w:r w:rsidRPr="00B46EBB">
        <w:rPr>
          <w:rStyle w:val="URLPACKT"/>
        </w:rPr>
        <w:t>http://stackoverflow.com/questions/tagged/pandas</w:t>
      </w:r>
      <w:r w:rsidR="00B46EBB" w:rsidRPr="00B46EBB">
        <w:t>.</w:t>
      </w:r>
    </w:p>
    <w:p w:rsidR="000A3838" w:rsidRPr="00B46EBB" w:rsidRDefault="0025789B" w:rsidP="00B46EBB">
      <w:pPr>
        <w:pStyle w:val="Heading2"/>
      </w:pPr>
      <w:bookmarkStart w:id="9" w:name="chapter-8"/>
      <w:bookmarkEnd w:id="9"/>
      <w:r w:rsidRPr="00B46EBB">
        <w:t>Chapter 8</w:t>
      </w:r>
    </w:p>
    <w:p w:rsidR="000A3838" w:rsidRPr="00B46EBB" w:rsidRDefault="0025789B" w:rsidP="00B46EBB">
      <w:pPr>
        <w:pStyle w:val="NumberedBulletPACKT"/>
      </w:pPr>
      <w:r w:rsidRPr="00B46EBB">
        <w:t>Are the following problems supervised or unsupervised? Regression or classification problems?</w:t>
      </w:r>
    </w:p>
    <w:p w:rsidR="000A3838" w:rsidRPr="00B46EBB" w:rsidRDefault="0025789B" w:rsidP="00B46EBB">
      <w:pPr>
        <w:pStyle w:val="BulletWithinBulletPACKT"/>
      </w:pPr>
      <w:r w:rsidRPr="00B46EBB">
        <w:t>Recognizing coins inside a vending machine.</w:t>
      </w:r>
    </w:p>
    <w:p w:rsidR="000A3838" w:rsidRPr="00B46EBB" w:rsidRDefault="0025789B" w:rsidP="00B46EBB">
      <w:pPr>
        <w:pStyle w:val="BulletWithinBulletPACKT"/>
      </w:pPr>
      <w:r w:rsidRPr="00B46EBB">
        <w:t xml:space="preserve">This is a </w:t>
      </w:r>
      <w:r w:rsidR="00B46EBB" w:rsidRPr="00B46EBB">
        <w:t>classification</w:t>
      </w:r>
      <w:r w:rsidRPr="00B46EBB">
        <w:t xml:space="preserve"> problem, since the number of coins is usually small. It can be framed both in a supervised and unsupervised fashion, depending on the availability of training data.</w:t>
      </w:r>
    </w:p>
    <w:p w:rsidR="000A3838" w:rsidRPr="00B46EBB" w:rsidRDefault="0025789B" w:rsidP="00B46EBB">
      <w:pPr>
        <w:pStyle w:val="BulletWithinBulletPACKT"/>
      </w:pPr>
      <w:r w:rsidRPr="00B46EBB">
        <w:t>We want to recognize handwritten digits.</w:t>
      </w:r>
    </w:p>
    <w:p w:rsidR="000A3838" w:rsidRPr="00B46EBB" w:rsidRDefault="0025789B" w:rsidP="00B46EBB">
      <w:pPr>
        <w:pStyle w:val="BulletWithinBulletPACKT"/>
      </w:pPr>
      <w:r w:rsidRPr="00B46EBB">
        <w:t>This is a classification problem. Most of the time, this will be a supervised problem. The MNIST database of handwritten digits has been one of the popular research problem in the past years.</w:t>
      </w:r>
    </w:p>
    <w:p w:rsidR="000A3838" w:rsidRPr="00B46EBB" w:rsidRDefault="0025789B" w:rsidP="00B46EBB">
      <w:pPr>
        <w:pStyle w:val="BulletWithinBulletPACKT"/>
      </w:pPr>
      <w:r w:rsidRPr="00B46EBB">
        <w:t>Given a number of facts about people and economy, we want to estimate consumer spending.</w:t>
      </w:r>
    </w:p>
    <w:p w:rsidR="000A3838" w:rsidRPr="00B46EBB" w:rsidRDefault="0025789B" w:rsidP="00B46EBB">
      <w:pPr>
        <w:pStyle w:val="BulletWithinBulletPACKT"/>
      </w:pPr>
      <w:r w:rsidRPr="00B46EBB">
        <w:t>This is a regression problem, since the output is continuous. Usually, we would start with existing data, so again this would be a supervised problem.</w:t>
      </w:r>
    </w:p>
    <w:p w:rsidR="000A3838" w:rsidRPr="00B46EBB" w:rsidRDefault="0025789B" w:rsidP="00B46EBB">
      <w:pPr>
        <w:pStyle w:val="BulletWithinBulletPACKT"/>
      </w:pPr>
      <w:r w:rsidRPr="00B46EBB">
        <w:t>Given data about geography, politics and historical events, we want to predict when and where a human right violation will eventually take place.</w:t>
      </w:r>
    </w:p>
    <w:p w:rsidR="000A3838" w:rsidRPr="00B46EBB" w:rsidRDefault="0025789B" w:rsidP="00B46EBB">
      <w:pPr>
        <w:pStyle w:val="BulletWithinBulletPACKT"/>
      </w:pPr>
      <w:r w:rsidRPr="00B46EBB">
        <w:t>We will most likely start from existing data, so this would a supervised problem. The output could be a probability, so this would belong the class of regression problems.</w:t>
      </w:r>
    </w:p>
    <w:p w:rsidR="000A3838" w:rsidRPr="00B46EBB" w:rsidRDefault="0025789B" w:rsidP="00B46EBB">
      <w:pPr>
        <w:pStyle w:val="BulletWithinBulletPACKT"/>
      </w:pPr>
      <w:r w:rsidRPr="00B46EBB">
        <w:t>Given sounds of whales and their species, we want to label yet unlabelled whale sound recordings.</w:t>
      </w:r>
    </w:p>
    <w:p w:rsidR="000A3838" w:rsidRPr="00B46EBB" w:rsidRDefault="0025789B" w:rsidP="00B46EBB">
      <w:pPr>
        <w:pStyle w:val="BulletWithinBulletEndPACKT"/>
      </w:pPr>
      <w:r w:rsidRPr="00B46EBB">
        <w:t xml:space="preserve">This can be formulated in a supervised and unsupervised way. In the unsupervised case, we would be interested in detecting clusters (since we know the number of species is limited). It is a </w:t>
      </w:r>
      <w:r w:rsidR="00B46EBB" w:rsidRPr="00B46EBB">
        <w:t>classification</w:t>
      </w:r>
      <w:r w:rsidRPr="00B46EBB">
        <w:t xml:space="preserve"> problem.</w:t>
      </w:r>
    </w:p>
    <w:p w:rsidR="000A3838" w:rsidRDefault="0025789B" w:rsidP="00B46EBB">
      <w:pPr>
        <w:pStyle w:val="NumberedBulletEndPACKT"/>
      </w:pPr>
      <w:r>
        <w:t>Lookup one of the first machine learning models and algorithms: The perceptron. Try the perceptron on the Iris data set. Estimate the accuracy of the model. How does the Perceptron compare to the SVC from the chapter?</w:t>
      </w:r>
    </w:p>
    <w:p w:rsidR="000A3838" w:rsidRDefault="0025789B" w:rsidP="00B46EBB">
      <w:pPr>
        <w:pStyle w:val="BulletWithinBulletEndPACKT"/>
      </w:pPr>
      <w:r>
        <w:t>The perceptron is a bit weaker than SVC.</w:t>
      </w:r>
    </w:p>
    <w:sectPr w:rsidR="000A3838" w:rsidSect="0087752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7C7" w:rsidRDefault="00AA67C7" w:rsidP="00AA67C7">
      <w:pPr>
        <w:spacing w:before="0" w:after="0"/>
      </w:pPr>
      <w:r>
        <w:separator/>
      </w:r>
    </w:p>
  </w:endnote>
  <w:endnote w:type="continuationSeparator" w:id="0">
    <w:p w:rsidR="00AA67C7" w:rsidRDefault="00AA67C7" w:rsidP="00AA67C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7C7" w:rsidRDefault="00AA67C7" w:rsidP="00AA67C7">
      <w:pPr>
        <w:spacing w:before="0" w:after="0"/>
      </w:pPr>
      <w:r>
        <w:separator/>
      </w:r>
    </w:p>
  </w:footnote>
  <w:footnote w:type="continuationSeparator" w:id="0">
    <w:p w:rsidR="00AA67C7" w:rsidRDefault="00AA67C7" w:rsidP="00AA67C7">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EEA63E6"/>
    <w:lvl w:ilvl="0">
      <w:start w:val="1"/>
      <w:numFmt w:val="decimal"/>
      <w:lvlText w:val="%1."/>
      <w:lvlJc w:val="left"/>
      <w:pPr>
        <w:tabs>
          <w:tab w:val="num" w:pos="1800"/>
        </w:tabs>
        <w:ind w:left="1800" w:hanging="360"/>
      </w:pPr>
    </w:lvl>
  </w:abstractNum>
  <w:abstractNum w:abstractNumId="1">
    <w:nsid w:val="FFFFFF7D"/>
    <w:multiLevelType w:val="singleLevel"/>
    <w:tmpl w:val="B27A8726"/>
    <w:lvl w:ilvl="0">
      <w:start w:val="1"/>
      <w:numFmt w:val="decimal"/>
      <w:lvlText w:val="%1."/>
      <w:lvlJc w:val="left"/>
      <w:pPr>
        <w:tabs>
          <w:tab w:val="num" w:pos="1440"/>
        </w:tabs>
        <w:ind w:left="1440" w:hanging="360"/>
      </w:pPr>
    </w:lvl>
  </w:abstractNum>
  <w:abstractNum w:abstractNumId="2">
    <w:nsid w:val="02622095"/>
    <w:multiLevelType w:val="multilevel"/>
    <w:tmpl w:val="3C64444E"/>
    <w:lvl w:ilvl="0">
      <w:start w:val="1"/>
      <w:numFmt w:val="decimal"/>
      <w:pStyle w:val="NumberedBulletPACKT"/>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3">
    <w:nsid w:val="11395964"/>
    <w:multiLevelType w:val="multilevel"/>
    <w:tmpl w:val="441C3358"/>
    <w:numStyleLink w:val="RomanNumberedBullet"/>
  </w:abstractNum>
  <w:abstractNum w:abstractNumId="4">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5">
    <w:nsid w:val="2131C505"/>
    <w:multiLevelType w:val="multilevel"/>
    <w:tmpl w:val="D75463BC"/>
    <w:styleLink w:val="NumberedBullet"/>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nsid w:val="34B01141"/>
    <w:multiLevelType w:val="multilevel"/>
    <w:tmpl w:val="D91A43F4"/>
    <w:numStyleLink w:val="NumberedBulletWithinBullet"/>
  </w:abstractNum>
  <w:abstractNum w:abstractNumId="9">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0">
    <w:nsid w:val="75150A77"/>
    <w:multiLevelType w:val="hybridMultilevel"/>
    <w:tmpl w:val="01EC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2"/>
  </w:num>
  <w:num w:numId="5">
    <w:abstractNumId w:val="4"/>
  </w:num>
  <w:num w:numId="6">
    <w:abstractNumId w:val="8"/>
  </w:num>
  <w:num w:numId="7">
    <w:abstractNumId w:val="7"/>
  </w:num>
  <w:num w:numId="8">
    <w:abstractNumId w:val="3"/>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attachedTemplate r:id="rId1"/>
  <w:linkStyles/>
  <w:stylePaneFormatFilter w:val="0708"/>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A3838"/>
    <w:rsid w:val="00192F3E"/>
    <w:rsid w:val="0025789B"/>
    <w:rsid w:val="002758F1"/>
    <w:rsid w:val="004824D9"/>
    <w:rsid w:val="004E29B3"/>
    <w:rsid w:val="00590D07"/>
    <w:rsid w:val="005E004F"/>
    <w:rsid w:val="00784D58"/>
    <w:rsid w:val="00877521"/>
    <w:rsid w:val="008D6863"/>
    <w:rsid w:val="00973D60"/>
    <w:rsid w:val="00AA67C7"/>
    <w:rsid w:val="00B46EBB"/>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Default Paragraph Font" w:uiPriority="1"/>
    <w:lsdException w:name="No List" w:uiPriority="99"/>
  </w:latentStyles>
  <w:style w:type="paragraph" w:default="1" w:styleId="Normal">
    <w:name w:val="Normal"/>
    <w:rsid w:val="002758F1"/>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5E004F"/>
    <w:pPr>
      <w:keepNext/>
      <w:spacing w:before="400" w:after="60"/>
      <w:outlineLvl w:val="0"/>
    </w:pPr>
    <w:rPr>
      <w:rFonts w:ascii="Arial" w:eastAsia="Times New Roman" w:hAnsi="Arial" w:cs="Arial"/>
      <w:b/>
      <w:iCs/>
      <w:color w:val="000000"/>
      <w:kern w:val="32"/>
      <w:sz w:val="32"/>
      <w:szCs w:val="32"/>
      <w:lang w:val="en-GB"/>
    </w:rPr>
  </w:style>
  <w:style w:type="paragraph" w:styleId="Heading2">
    <w:name w:val="heading 2"/>
    <w:aliases w:val="Heading 2 [PACKT]"/>
    <w:next w:val="NormalPACKT"/>
    <w:link w:val="Heading2Char"/>
    <w:qFormat/>
    <w:rsid w:val="005E004F"/>
    <w:pPr>
      <w:keepNext/>
      <w:spacing w:before="320" w:after="60"/>
      <w:outlineLvl w:val="1"/>
    </w:pPr>
    <w:rPr>
      <w:rFonts w:ascii="Arial" w:eastAsia="Times New Roman" w:hAnsi="Arial" w:cs="Arial"/>
      <w:b/>
      <w:bCs/>
      <w:iCs/>
      <w:color w:val="000000"/>
      <w:sz w:val="28"/>
      <w:szCs w:val="28"/>
      <w:lang w:val="en-GB"/>
    </w:rPr>
  </w:style>
  <w:style w:type="paragraph" w:styleId="Heading3">
    <w:name w:val="heading 3"/>
    <w:aliases w:val="Heading 3 [PACKT]"/>
    <w:next w:val="NormalPACKT"/>
    <w:qFormat/>
    <w:rsid w:val="005E004F"/>
    <w:pPr>
      <w:keepNext/>
      <w:spacing w:before="240" w:after="60"/>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qFormat/>
    <w:rsid w:val="005E004F"/>
    <w:pPr>
      <w:spacing w:before="160" w:after="60"/>
      <w:outlineLvl w:val="3"/>
    </w:pPr>
    <w:rPr>
      <w:rFonts w:ascii="Arial" w:eastAsia="Times New Roman" w:hAnsi="Arial" w:cs="Arial"/>
      <w:b/>
      <w:iCs/>
      <w:color w:val="000000"/>
      <w:szCs w:val="28"/>
      <w:lang w:val="en-GB"/>
    </w:rPr>
  </w:style>
  <w:style w:type="paragraph" w:styleId="Heading5">
    <w:name w:val="heading 5"/>
    <w:aliases w:val="Heading 5 [PACKT]"/>
    <w:next w:val="NormalPACKT"/>
    <w:qFormat/>
    <w:rsid w:val="005E004F"/>
    <w:pPr>
      <w:spacing w:before="80" w:after="60"/>
      <w:outlineLvl w:val="4"/>
    </w:pPr>
    <w:rPr>
      <w:rFonts w:ascii="Arial" w:eastAsia="Times New Roman" w:hAnsi="Arial" w:cs="Arial"/>
      <w:b/>
      <w:color w:val="000000"/>
      <w:sz w:val="22"/>
      <w:szCs w:val="26"/>
      <w:lang w:val="en-GB"/>
    </w:rPr>
  </w:style>
  <w:style w:type="paragraph" w:styleId="Heading6">
    <w:name w:val="heading 6"/>
    <w:aliases w:val="Heading 6 [PACKT]"/>
    <w:basedOn w:val="Heading2"/>
    <w:next w:val="NormalPACKT"/>
    <w:link w:val="Heading6Char"/>
    <w:qFormat/>
    <w:rsid w:val="005E004F"/>
    <w:pPr>
      <w:spacing w:before="120"/>
      <w:outlineLvl w:val="5"/>
    </w:pPr>
    <w:rPr>
      <w:rFonts w:cs="Times New Roman"/>
      <w:b w:val="0"/>
      <w:bCs w:val="0"/>
      <w:sz w:val="20"/>
      <w:szCs w:val="22"/>
      <w:lang/>
    </w:rPr>
  </w:style>
  <w:style w:type="character" w:default="1" w:styleId="DefaultParagraphFont">
    <w:name w:val="Default Paragraph Font"/>
    <w:uiPriority w:val="1"/>
    <w:semiHidden/>
    <w:unhideWhenUsed/>
    <w:rsid w:val="005E004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5E004F"/>
  </w:style>
  <w:style w:type="paragraph" w:customStyle="1" w:styleId="Compact">
    <w:name w:val="Compact"/>
    <w:basedOn w:val="Normal"/>
    <w:qFormat/>
    <w:rsid w:val="00877521"/>
    <w:pPr>
      <w:spacing w:before="36" w:after="36"/>
    </w:pPr>
  </w:style>
  <w:style w:type="paragraph" w:styleId="Title">
    <w:name w:val="Title"/>
    <w:basedOn w:val="Normal"/>
    <w:next w:val="Normal"/>
    <w:qFormat/>
    <w:rsid w:val="00877521"/>
    <w:pPr>
      <w:keepNext/>
      <w:keepLines/>
      <w:spacing w:before="480" w:after="240"/>
      <w:jc w:val="center"/>
    </w:pPr>
    <w:rPr>
      <w:rFonts w:asciiTheme="majorHAnsi" w:eastAsiaTheme="majorEastAsia" w:hAnsiTheme="majorHAnsi" w:cstheme="majorBidi"/>
      <w:b/>
      <w:color w:val="345A8A" w:themeColor="accent1" w:themeShade="B5"/>
      <w:sz w:val="36"/>
      <w:szCs w:val="36"/>
    </w:rPr>
  </w:style>
  <w:style w:type="paragraph" w:styleId="Subtitle">
    <w:name w:val="Subtitle"/>
    <w:basedOn w:val="Title"/>
    <w:next w:val="Normal"/>
    <w:qFormat/>
    <w:rsid w:val="00877521"/>
    <w:pPr>
      <w:spacing w:before="240"/>
    </w:pPr>
    <w:rPr>
      <w:sz w:val="30"/>
      <w:szCs w:val="30"/>
    </w:rPr>
  </w:style>
  <w:style w:type="paragraph" w:customStyle="1" w:styleId="Author">
    <w:name w:val="Author"/>
    <w:next w:val="Normal"/>
    <w:qFormat/>
    <w:rsid w:val="00877521"/>
    <w:pPr>
      <w:keepNext/>
      <w:keepLines/>
      <w:jc w:val="center"/>
    </w:pPr>
  </w:style>
  <w:style w:type="paragraph" w:styleId="Date">
    <w:name w:val="Date"/>
    <w:next w:val="Normal"/>
    <w:qFormat/>
    <w:rsid w:val="00877521"/>
    <w:pPr>
      <w:keepNext/>
      <w:keepLines/>
      <w:jc w:val="center"/>
    </w:pPr>
  </w:style>
  <w:style w:type="paragraph" w:customStyle="1" w:styleId="Abstract">
    <w:name w:val="Abstract"/>
    <w:basedOn w:val="Normal"/>
    <w:next w:val="Normal"/>
    <w:qFormat/>
    <w:rsid w:val="00877521"/>
    <w:pPr>
      <w:keepNext/>
      <w:keepLines/>
      <w:spacing w:before="300" w:after="300"/>
    </w:pPr>
    <w:rPr>
      <w:szCs w:val="20"/>
    </w:rPr>
  </w:style>
  <w:style w:type="paragraph" w:styleId="Bibliography">
    <w:name w:val="Bibliography"/>
    <w:basedOn w:val="Normal"/>
    <w:qFormat/>
    <w:rsid w:val="00877521"/>
  </w:style>
  <w:style w:type="paragraph" w:customStyle="1" w:styleId="BlockQuote">
    <w:name w:val="Block Quote"/>
    <w:basedOn w:val="Normal"/>
    <w:next w:val="Normal"/>
    <w:uiPriority w:val="9"/>
    <w:unhideWhenUsed/>
    <w:qFormat/>
    <w:rsid w:val="00877521"/>
    <w:pPr>
      <w:spacing w:before="100" w:after="100"/>
    </w:pPr>
    <w:rPr>
      <w:rFonts w:asciiTheme="majorHAnsi" w:eastAsiaTheme="majorEastAsia" w:hAnsiTheme="majorHAnsi" w:cstheme="majorBidi"/>
      <w:szCs w:val="20"/>
    </w:rPr>
  </w:style>
  <w:style w:type="paragraph" w:styleId="FootnoteText">
    <w:name w:val="footnote text"/>
    <w:basedOn w:val="Normal"/>
    <w:uiPriority w:val="9"/>
    <w:unhideWhenUsed/>
    <w:qFormat/>
    <w:rsid w:val="00877521"/>
  </w:style>
  <w:style w:type="paragraph" w:customStyle="1" w:styleId="DefinitionTerm">
    <w:name w:val="Definition Term"/>
    <w:basedOn w:val="Normal"/>
    <w:next w:val="Definition"/>
    <w:rsid w:val="00877521"/>
    <w:pPr>
      <w:keepNext/>
      <w:keepLines/>
      <w:spacing w:after="0"/>
    </w:pPr>
    <w:rPr>
      <w:b/>
    </w:rPr>
  </w:style>
  <w:style w:type="paragraph" w:customStyle="1" w:styleId="Definition">
    <w:name w:val="Definition"/>
    <w:basedOn w:val="Normal"/>
    <w:rsid w:val="00877521"/>
  </w:style>
  <w:style w:type="paragraph" w:styleId="BodyText">
    <w:name w:val="Body Text"/>
    <w:basedOn w:val="Normal"/>
    <w:link w:val="BodyTextChar1"/>
    <w:rsid w:val="00877521"/>
    <w:pPr>
      <w:spacing w:after="120"/>
    </w:pPr>
  </w:style>
  <w:style w:type="paragraph" w:customStyle="1" w:styleId="TableCaption">
    <w:name w:val="Table Caption"/>
    <w:basedOn w:val="Normal"/>
    <w:rsid w:val="00877521"/>
    <w:pPr>
      <w:spacing w:before="0" w:after="120"/>
    </w:pPr>
    <w:rPr>
      <w:i/>
    </w:rPr>
  </w:style>
  <w:style w:type="paragraph" w:customStyle="1" w:styleId="ImageCaption">
    <w:name w:val="Image Caption"/>
    <w:basedOn w:val="Normal"/>
    <w:link w:val="BodyTextChar"/>
    <w:rsid w:val="00877521"/>
    <w:pPr>
      <w:spacing w:before="0" w:after="120"/>
    </w:pPr>
    <w:rPr>
      <w:i/>
    </w:rPr>
  </w:style>
  <w:style w:type="character" w:customStyle="1" w:styleId="BodyTextChar">
    <w:name w:val="Body Text Char"/>
    <w:basedOn w:val="DefaultParagraphFont"/>
    <w:link w:val="ImageCaption"/>
    <w:rsid w:val="00877521"/>
  </w:style>
  <w:style w:type="character" w:customStyle="1" w:styleId="VerbatimChar">
    <w:name w:val="Verbatim Char"/>
    <w:basedOn w:val="BodyTextChar"/>
    <w:link w:val="SourceCode"/>
    <w:rsid w:val="00877521"/>
    <w:rPr>
      <w:rFonts w:ascii="Consolas" w:hAnsi="Consolas"/>
      <w:sz w:val="22"/>
    </w:rPr>
  </w:style>
  <w:style w:type="character" w:customStyle="1" w:styleId="FootnoteRef">
    <w:name w:val="Footnote Ref"/>
    <w:basedOn w:val="BodyTextChar"/>
    <w:rsid w:val="00877521"/>
    <w:rPr>
      <w:vertAlign w:val="superscript"/>
    </w:rPr>
  </w:style>
  <w:style w:type="character" w:customStyle="1" w:styleId="Link">
    <w:name w:val="Link"/>
    <w:basedOn w:val="BodyTextChar"/>
    <w:rsid w:val="00877521"/>
    <w:rPr>
      <w:color w:val="4F81BD" w:themeColor="accent1"/>
    </w:rPr>
  </w:style>
  <w:style w:type="paragraph" w:customStyle="1" w:styleId="SourceCode0">
    <w:name w:val="Source Code"/>
    <w:basedOn w:val="Normal"/>
    <w:rsid w:val="00877521"/>
    <w:pPr>
      <w:wordWrap w:val="0"/>
    </w:pPr>
  </w:style>
  <w:style w:type="character" w:customStyle="1" w:styleId="KeywordTok">
    <w:name w:val="KeywordTok"/>
    <w:basedOn w:val="VerbatimChar"/>
    <w:rsid w:val="00877521"/>
    <w:rPr>
      <w:rFonts w:ascii="Consolas" w:hAnsi="Consolas"/>
      <w:b/>
      <w:color w:val="007020"/>
      <w:sz w:val="22"/>
    </w:rPr>
  </w:style>
  <w:style w:type="character" w:customStyle="1" w:styleId="DataTypeTok">
    <w:name w:val="DataTypeTok"/>
    <w:basedOn w:val="VerbatimChar"/>
    <w:rsid w:val="00877521"/>
    <w:rPr>
      <w:rFonts w:ascii="Consolas" w:hAnsi="Consolas"/>
      <w:color w:val="902000"/>
      <w:sz w:val="22"/>
    </w:rPr>
  </w:style>
  <w:style w:type="character" w:customStyle="1" w:styleId="DecValTok">
    <w:name w:val="DecValTok"/>
    <w:basedOn w:val="VerbatimChar"/>
    <w:rsid w:val="00877521"/>
    <w:rPr>
      <w:rFonts w:ascii="Consolas" w:hAnsi="Consolas"/>
      <w:color w:val="40A070"/>
      <w:sz w:val="22"/>
    </w:rPr>
  </w:style>
  <w:style w:type="character" w:customStyle="1" w:styleId="BaseNTok">
    <w:name w:val="BaseNTok"/>
    <w:basedOn w:val="VerbatimChar"/>
    <w:rsid w:val="00877521"/>
    <w:rPr>
      <w:rFonts w:ascii="Consolas" w:hAnsi="Consolas"/>
      <w:color w:val="40A070"/>
      <w:sz w:val="22"/>
    </w:rPr>
  </w:style>
  <w:style w:type="character" w:customStyle="1" w:styleId="FloatTok">
    <w:name w:val="FloatTok"/>
    <w:basedOn w:val="VerbatimChar"/>
    <w:rsid w:val="00877521"/>
    <w:rPr>
      <w:rFonts w:ascii="Consolas" w:hAnsi="Consolas"/>
      <w:color w:val="40A070"/>
      <w:sz w:val="22"/>
    </w:rPr>
  </w:style>
  <w:style w:type="character" w:customStyle="1" w:styleId="CharTok">
    <w:name w:val="CharTok"/>
    <w:basedOn w:val="VerbatimChar"/>
    <w:rsid w:val="00877521"/>
    <w:rPr>
      <w:rFonts w:ascii="Consolas" w:hAnsi="Consolas"/>
      <w:color w:val="4070A0"/>
      <w:sz w:val="22"/>
    </w:rPr>
  </w:style>
  <w:style w:type="character" w:customStyle="1" w:styleId="StringTok">
    <w:name w:val="StringTok"/>
    <w:basedOn w:val="VerbatimChar"/>
    <w:rsid w:val="00877521"/>
    <w:rPr>
      <w:rFonts w:ascii="Consolas" w:hAnsi="Consolas"/>
      <w:color w:val="4070A0"/>
      <w:sz w:val="22"/>
    </w:rPr>
  </w:style>
  <w:style w:type="character" w:customStyle="1" w:styleId="CommentTok">
    <w:name w:val="CommentTok"/>
    <w:basedOn w:val="VerbatimChar"/>
    <w:rsid w:val="00877521"/>
    <w:rPr>
      <w:rFonts w:ascii="Consolas" w:hAnsi="Consolas"/>
      <w:i/>
      <w:color w:val="60A0B0"/>
      <w:sz w:val="22"/>
    </w:rPr>
  </w:style>
  <w:style w:type="character" w:customStyle="1" w:styleId="OtherTok">
    <w:name w:val="OtherTok"/>
    <w:basedOn w:val="VerbatimChar"/>
    <w:rsid w:val="00877521"/>
    <w:rPr>
      <w:rFonts w:ascii="Consolas" w:hAnsi="Consolas"/>
      <w:color w:val="007020"/>
      <w:sz w:val="22"/>
    </w:rPr>
  </w:style>
  <w:style w:type="character" w:customStyle="1" w:styleId="AlertTok">
    <w:name w:val="AlertTok"/>
    <w:basedOn w:val="VerbatimChar"/>
    <w:rsid w:val="00877521"/>
    <w:rPr>
      <w:rFonts w:ascii="Consolas" w:hAnsi="Consolas"/>
      <w:b/>
      <w:color w:val="FF0000"/>
      <w:sz w:val="22"/>
    </w:rPr>
  </w:style>
  <w:style w:type="character" w:customStyle="1" w:styleId="FunctionTok">
    <w:name w:val="FunctionTok"/>
    <w:basedOn w:val="VerbatimChar"/>
    <w:rsid w:val="00877521"/>
    <w:rPr>
      <w:rFonts w:ascii="Consolas" w:hAnsi="Consolas"/>
      <w:color w:val="06287E"/>
      <w:sz w:val="22"/>
    </w:rPr>
  </w:style>
  <w:style w:type="character" w:customStyle="1" w:styleId="RegionMarkerTok">
    <w:name w:val="RegionMarkerTok"/>
    <w:basedOn w:val="VerbatimChar"/>
    <w:rsid w:val="00877521"/>
    <w:rPr>
      <w:rFonts w:ascii="Consolas" w:hAnsi="Consolas"/>
      <w:sz w:val="22"/>
    </w:rPr>
  </w:style>
  <w:style w:type="character" w:customStyle="1" w:styleId="ErrorTok">
    <w:name w:val="ErrorTok"/>
    <w:basedOn w:val="VerbatimChar"/>
    <w:rsid w:val="00877521"/>
    <w:rPr>
      <w:rFonts w:ascii="Consolas" w:hAnsi="Consolas"/>
      <w:b/>
      <w:color w:val="FF0000"/>
      <w:sz w:val="22"/>
    </w:rPr>
  </w:style>
  <w:style w:type="character" w:customStyle="1" w:styleId="NormalTok">
    <w:name w:val="NormalTok"/>
    <w:basedOn w:val="VerbatimChar"/>
    <w:rsid w:val="00877521"/>
    <w:rPr>
      <w:rFonts w:ascii="Consolas" w:hAnsi="Consolas"/>
      <w:sz w:val="22"/>
    </w:rPr>
  </w:style>
  <w:style w:type="paragraph" w:customStyle="1" w:styleId="SourceCode">
    <w:name w:val="Source Code"/>
    <w:basedOn w:val="Normal"/>
    <w:link w:val="VerbatimChar"/>
    <w:rsid w:val="00877521"/>
    <w:pPr>
      <w:wordWrap w:val="0"/>
    </w:pPr>
  </w:style>
  <w:style w:type="character" w:customStyle="1" w:styleId="KeywordTok0">
    <w:name w:val="KeywordTok"/>
    <w:basedOn w:val="VerbatimChar"/>
    <w:rsid w:val="00877521"/>
    <w:rPr>
      <w:rFonts w:ascii="Consolas" w:hAnsi="Consolas"/>
      <w:b/>
      <w:color w:val="007020"/>
      <w:sz w:val="22"/>
    </w:rPr>
  </w:style>
  <w:style w:type="character" w:customStyle="1" w:styleId="DataTypeTok0">
    <w:name w:val="DataTypeTok"/>
    <w:basedOn w:val="VerbatimChar"/>
    <w:rsid w:val="00877521"/>
    <w:rPr>
      <w:rFonts w:ascii="Consolas" w:hAnsi="Consolas"/>
      <w:color w:val="902000"/>
      <w:sz w:val="22"/>
    </w:rPr>
  </w:style>
  <w:style w:type="character" w:customStyle="1" w:styleId="DecValTok0">
    <w:name w:val="DecValTok"/>
    <w:basedOn w:val="VerbatimChar"/>
    <w:rsid w:val="00877521"/>
    <w:rPr>
      <w:rFonts w:ascii="Consolas" w:hAnsi="Consolas"/>
      <w:color w:val="40A070"/>
      <w:sz w:val="22"/>
    </w:rPr>
  </w:style>
  <w:style w:type="character" w:customStyle="1" w:styleId="BaseNTok0">
    <w:name w:val="BaseNTok"/>
    <w:basedOn w:val="VerbatimChar"/>
    <w:rsid w:val="00877521"/>
    <w:rPr>
      <w:rFonts w:ascii="Consolas" w:hAnsi="Consolas"/>
      <w:color w:val="40A070"/>
      <w:sz w:val="22"/>
    </w:rPr>
  </w:style>
  <w:style w:type="character" w:customStyle="1" w:styleId="FloatTok0">
    <w:name w:val="FloatTok"/>
    <w:basedOn w:val="VerbatimChar"/>
    <w:rsid w:val="00877521"/>
    <w:rPr>
      <w:rFonts w:ascii="Consolas" w:hAnsi="Consolas"/>
      <w:color w:val="40A070"/>
      <w:sz w:val="22"/>
    </w:rPr>
  </w:style>
  <w:style w:type="character" w:customStyle="1" w:styleId="CharTok0">
    <w:name w:val="CharTok"/>
    <w:basedOn w:val="VerbatimChar"/>
    <w:rsid w:val="00877521"/>
    <w:rPr>
      <w:rFonts w:ascii="Consolas" w:hAnsi="Consolas"/>
      <w:color w:val="4070A0"/>
      <w:sz w:val="22"/>
    </w:rPr>
  </w:style>
  <w:style w:type="character" w:customStyle="1" w:styleId="StringTok0">
    <w:name w:val="StringTok"/>
    <w:basedOn w:val="VerbatimChar"/>
    <w:rsid w:val="00877521"/>
    <w:rPr>
      <w:rFonts w:ascii="Consolas" w:hAnsi="Consolas"/>
      <w:color w:val="4070A0"/>
      <w:sz w:val="22"/>
    </w:rPr>
  </w:style>
  <w:style w:type="character" w:customStyle="1" w:styleId="CommentTok0">
    <w:name w:val="CommentTok"/>
    <w:basedOn w:val="VerbatimChar"/>
    <w:rsid w:val="00877521"/>
    <w:rPr>
      <w:rFonts w:ascii="Consolas" w:hAnsi="Consolas"/>
      <w:i/>
      <w:color w:val="60A0B0"/>
      <w:sz w:val="22"/>
    </w:rPr>
  </w:style>
  <w:style w:type="character" w:customStyle="1" w:styleId="OtherTok0">
    <w:name w:val="OtherTok"/>
    <w:basedOn w:val="VerbatimChar"/>
    <w:rsid w:val="00877521"/>
    <w:rPr>
      <w:rFonts w:ascii="Consolas" w:hAnsi="Consolas"/>
      <w:color w:val="007020"/>
      <w:sz w:val="22"/>
    </w:rPr>
  </w:style>
  <w:style w:type="character" w:customStyle="1" w:styleId="AlertTok0">
    <w:name w:val="AlertTok"/>
    <w:basedOn w:val="VerbatimChar"/>
    <w:rsid w:val="00877521"/>
    <w:rPr>
      <w:rFonts w:ascii="Consolas" w:hAnsi="Consolas"/>
      <w:b/>
      <w:color w:val="FF0000"/>
      <w:sz w:val="22"/>
    </w:rPr>
  </w:style>
  <w:style w:type="character" w:customStyle="1" w:styleId="FunctionTok0">
    <w:name w:val="FunctionTok"/>
    <w:basedOn w:val="VerbatimChar"/>
    <w:rsid w:val="00877521"/>
    <w:rPr>
      <w:rFonts w:ascii="Consolas" w:hAnsi="Consolas"/>
      <w:color w:val="06287E"/>
      <w:sz w:val="22"/>
    </w:rPr>
  </w:style>
  <w:style w:type="character" w:customStyle="1" w:styleId="RegionMarkerTok0">
    <w:name w:val="RegionMarkerTok"/>
    <w:basedOn w:val="VerbatimChar"/>
    <w:rsid w:val="00877521"/>
    <w:rPr>
      <w:rFonts w:ascii="Consolas" w:hAnsi="Consolas"/>
      <w:sz w:val="22"/>
    </w:rPr>
  </w:style>
  <w:style w:type="character" w:customStyle="1" w:styleId="ErrorTok0">
    <w:name w:val="ErrorTok"/>
    <w:basedOn w:val="VerbatimChar"/>
    <w:rsid w:val="00877521"/>
    <w:rPr>
      <w:rFonts w:ascii="Consolas" w:hAnsi="Consolas"/>
      <w:b/>
      <w:color w:val="FF0000"/>
      <w:sz w:val="22"/>
    </w:rPr>
  </w:style>
  <w:style w:type="character" w:customStyle="1" w:styleId="NormalTok0">
    <w:name w:val="NormalTok"/>
    <w:basedOn w:val="VerbatimChar"/>
    <w:rsid w:val="00877521"/>
    <w:rPr>
      <w:rFonts w:ascii="Consolas" w:hAnsi="Consolas"/>
      <w:sz w:val="22"/>
    </w:rPr>
  </w:style>
  <w:style w:type="paragraph" w:customStyle="1" w:styleId="NormalPACKT">
    <w:name w:val="Normal [PACKT]"/>
    <w:uiPriority w:val="99"/>
    <w:locked/>
    <w:rsid w:val="005E004F"/>
    <w:pPr>
      <w:spacing w:after="120"/>
    </w:pPr>
    <w:rPr>
      <w:rFonts w:ascii="Times New Roman" w:eastAsia="Times New Roman" w:hAnsi="Times New Roman" w:cs="Times New Roman"/>
      <w:sz w:val="22"/>
    </w:rPr>
  </w:style>
  <w:style w:type="paragraph" w:customStyle="1" w:styleId="CodeWithinTableColumnContentPACKT">
    <w:name w:val="Code Within Table Column Content [PACKT]"/>
    <w:basedOn w:val="CodeWithinTipEndPACKT"/>
    <w:uiPriority w:val="99"/>
    <w:qFormat/>
    <w:rsid w:val="005E004F"/>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5E004F"/>
    <w:pPr>
      <w:spacing w:after="120"/>
    </w:pPr>
  </w:style>
  <w:style w:type="paragraph" w:styleId="BalloonText">
    <w:name w:val="Balloon Text"/>
    <w:basedOn w:val="Normal"/>
    <w:link w:val="BalloonTextChar"/>
    <w:rsid w:val="005E004F"/>
    <w:pPr>
      <w:spacing w:before="0" w:after="0"/>
    </w:pPr>
    <w:rPr>
      <w:rFonts w:ascii="Tahoma" w:hAnsi="Tahoma" w:cs="Times New Roman"/>
      <w:sz w:val="16"/>
      <w:szCs w:val="16"/>
      <w:lang/>
    </w:rPr>
  </w:style>
  <w:style w:type="character" w:customStyle="1" w:styleId="BalloonTextChar">
    <w:name w:val="Balloon Text Char"/>
    <w:link w:val="BalloonText"/>
    <w:rsid w:val="005E004F"/>
    <w:rPr>
      <w:rFonts w:ascii="Tahoma" w:eastAsia="Times New Roman" w:hAnsi="Tahoma" w:cs="Times New Roman"/>
      <w:bCs/>
      <w:sz w:val="16"/>
      <w:szCs w:val="16"/>
      <w:lang/>
    </w:rPr>
  </w:style>
  <w:style w:type="character" w:styleId="Hyperlink">
    <w:name w:val="Hyperlink"/>
    <w:basedOn w:val="DefaultParagraphFont"/>
    <w:rsid w:val="005E004F"/>
    <w:rPr>
      <w:color w:val="0000FF" w:themeColor="hyperlink"/>
      <w:u w:val="single"/>
    </w:rPr>
  </w:style>
  <w:style w:type="character" w:customStyle="1" w:styleId="Heading6Char">
    <w:name w:val="Heading 6 Char"/>
    <w:aliases w:val="Heading 6 [PACKT] Char"/>
    <w:link w:val="Heading6"/>
    <w:rsid w:val="005E004F"/>
    <w:rPr>
      <w:rFonts w:ascii="Arial" w:eastAsia="Times New Roman" w:hAnsi="Arial" w:cs="Times New Roman"/>
      <w:iCs/>
      <w:color w:val="000000"/>
      <w:sz w:val="20"/>
      <w:szCs w:val="22"/>
      <w:lang w:val="en-GB"/>
    </w:rPr>
  </w:style>
  <w:style w:type="character" w:customStyle="1" w:styleId="BodyTextChar1">
    <w:name w:val="Body Text Char1"/>
    <w:basedOn w:val="DefaultParagraphFont"/>
    <w:link w:val="BodyText"/>
    <w:rsid w:val="005E004F"/>
  </w:style>
  <w:style w:type="character" w:customStyle="1" w:styleId="Heading1Char">
    <w:name w:val="Heading 1 Char"/>
    <w:aliases w:val="Heading 1 [PACKT] Char"/>
    <w:link w:val="Heading1"/>
    <w:rsid w:val="005E004F"/>
    <w:rPr>
      <w:rFonts w:ascii="Arial" w:eastAsia="Times New Roman" w:hAnsi="Arial" w:cs="Arial"/>
      <w:b/>
      <w:iCs/>
      <w:color w:val="000000"/>
      <w:kern w:val="32"/>
      <w:sz w:val="32"/>
      <w:szCs w:val="32"/>
      <w:lang w:val="en-GB"/>
    </w:rPr>
  </w:style>
  <w:style w:type="character" w:customStyle="1" w:styleId="Heading2Char">
    <w:name w:val="Heading 2 Char"/>
    <w:aliases w:val="Heading 2 [PACKT] Char"/>
    <w:link w:val="Heading2"/>
    <w:rsid w:val="005E004F"/>
    <w:rPr>
      <w:rFonts w:ascii="Arial" w:eastAsia="Times New Roman" w:hAnsi="Arial" w:cs="Arial"/>
      <w:b/>
      <w:bCs/>
      <w:iCs/>
      <w:color w:val="000000"/>
      <w:sz w:val="28"/>
      <w:szCs w:val="28"/>
      <w:lang w:val="en-GB"/>
    </w:rPr>
  </w:style>
  <w:style w:type="paragraph" w:styleId="Footer">
    <w:name w:val="footer"/>
    <w:basedOn w:val="Normal"/>
    <w:link w:val="FooterChar"/>
    <w:rsid w:val="005E004F"/>
    <w:pPr>
      <w:tabs>
        <w:tab w:val="center" w:pos="4320"/>
        <w:tab w:val="right" w:pos="8640"/>
      </w:tabs>
    </w:pPr>
  </w:style>
  <w:style w:type="character" w:customStyle="1" w:styleId="FooterChar">
    <w:name w:val="Footer Char"/>
    <w:basedOn w:val="DefaultParagraphFont"/>
    <w:link w:val="Footer"/>
    <w:rsid w:val="005E004F"/>
    <w:rPr>
      <w:rFonts w:ascii="Arial" w:eastAsia="Times New Roman" w:hAnsi="Arial" w:cs="Arial"/>
      <w:bCs/>
      <w:sz w:val="20"/>
    </w:rPr>
  </w:style>
  <w:style w:type="character" w:customStyle="1" w:styleId="EmailPACKT">
    <w:name w:val="Email [PACKT]"/>
    <w:uiPriority w:val="99"/>
    <w:qFormat/>
    <w:locked/>
    <w:rsid w:val="005E004F"/>
    <w:rPr>
      <w:rFonts w:ascii="Lucida Console" w:hAnsi="Lucida Console"/>
      <w:color w:val="FF6600"/>
      <w:sz w:val="19"/>
      <w:szCs w:val="18"/>
    </w:rPr>
  </w:style>
  <w:style w:type="character" w:customStyle="1" w:styleId="URLPACKT">
    <w:name w:val="URL [PACKT]"/>
    <w:uiPriority w:val="99"/>
    <w:rsid w:val="005E004F"/>
    <w:rPr>
      <w:rFonts w:ascii="Lucida Console" w:hAnsi="Lucida Console"/>
      <w:color w:val="0000FF"/>
      <w:sz w:val="19"/>
      <w:szCs w:val="18"/>
    </w:rPr>
  </w:style>
  <w:style w:type="character" w:customStyle="1" w:styleId="CodeInTextPACKT">
    <w:name w:val="Code In Text [PACKT]"/>
    <w:uiPriority w:val="99"/>
    <w:locked/>
    <w:rsid w:val="005E004F"/>
    <w:rPr>
      <w:rFonts w:ascii="Lucida Console" w:hAnsi="Lucida Console"/>
      <w:color w:val="747959"/>
      <w:sz w:val="19"/>
      <w:szCs w:val="18"/>
    </w:rPr>
  </w:style>
  <w:style w:type="paragraph" w:customStyle="1" w:styleId="ChapterTitlePACKT">
    <w:name w:val="Chapter Title [PACKT]"/>
    <w:next w:val="NormalPACKT"/>
    <w:uiPriority w:val="99"/>
    <w:locked/>
    <w:rsid w:val="005E004F"/>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5E004F"/>
    <w:rPr>
      <w:rFonts w:ascii="Times New Roman" w:hAnsi="Times New Roman"/>
      <w:b/>
      <w:color w:val="008000"/>
      <w:sz w:val="22"/>
    </w:rPr>
  </w:style>
  <w:style w:type="character" w:customStyle="1" w:styleId="KeyWordPACKT">
    <w:name w:val="Key Word [PACKT]"/>
    <w:uiPriority w:val="99"/>
    <w:locked/>
    <w:rsid w:val="005E004F"/>
    <w:rPr>
      <w:b/>
    </w:rPr>
  </w:style>
  <w:style w:type="character" w:customStyle="1" w:styleId="KeyPACKT">
    <w:name w:val="Key [PACKT]"/>
    <w:uiPriority w:val="99"/>
    <w:locked/>
    <w:rsid w:val="005E004F"/>
    <w:rPr>
      <w:i/>
      <w:color w:val="00CCFF"/>
    </w:rPr>
  </w:style>
  <w:style w:type="character" w:customStyle="1" w:styleId="ChapterrefPACKT">
    <w:name w:val="Chapterref [PACKT]"/>
    <w:uiPriority w:val="99"/>
    <w:locked/>
    <w:rsid w:val="005E004F"/>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5E004F"/>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5E004F"/>
    <w:pPr>
      <w:numPr>
        <w:numId w:val="3"/>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locked/>
    <w:rsid w:val="005E004F"/>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5E004F"/>
    <w:pPr>
      <w:numPr>
        <w:numId w:val="4"/>
      </w:numPr>
    </w:pPr>
  </w:style>
  <w:style w:type="paragraph" w:customStyle="1" w:styleId="TableColumnHeadingPACKT">
    <w:name w:val="Table Column Heading [PACKT]"/>
    <w:basedOn w:val="NormalPACKT"/>
    <w:uiPriority w:val="99"/>
    <w:rsid w:val="005E004F"/>
    <w:pPr>
      <w:spacing w:before="60" w:after="60"/>
    </w:pPr>
    <w:rPr>
      <w:rFonts w:cs="Arial"/>
      <w:b/>
      <w:bCs/>
      <w:sz w:val="20"/>
    </w:rPr>
  </w:style>
  <w:style w:type="paragraph" w:customStyle="1" w:styleId="CodeEndPACKT">
    <w:name w:val="Code End [PACKT]"/>
    <w:basedOn w:val="CodePACKT"/>
    <w:next w:val="NormalPACKT"/>
    <w:uiPriority w:val="99"/>
    <w:locked/>
    <w:rsid w:val="005E004F"/>
    <w:pPr>
      <w:spacing w:after="120"/>
    </w:pPr>
  </w:style>
  <w:style w:type="paragraph" w:customStyle="1" w:styleId="TableColumnContentPACKT">
    <w:name w:val="Table Column Content [PACKT]"/>
    <w:basedOn w:val="TableColumnHeadingPACKT"/>
    <w:uiPriority w:val="99"/>
    <w:rsid w:val="005E004F"/>
    <w:rPr>
      <w:b w:val="0"/>
    </w:rPr>
  </w:style>
  <w:style w:type="paragraph" w:customStyle="1" w:styleId="CommandLinePACKT">
    <w:name w:val="Command Line [PACKT]"/>
    <w:basedOn w:val="CodePACKT"/>
    <w:uiPriority w:val="99"/>
    <w:qFormat/>
    <w:locked/>
    <w:rsid w:val="005E004F"/>
    <w:pPr>
      <w:spacing w:after="60"/>
      <w:ind w:left="0"/>
    </w:pPr>
  </w:style>
  <w:style w:type="paragraph" w:customStyle="1" w:styleId="CodeWithinTipPACKT">
    <w:name w:val="Code Within Tip [PACKT]"/>
    <w:uiPriority w:val="99"/>
    <w:qFormat/>
    <w:rsid w:val="005E004F"/>
    <w:pPr>
      <w:pBdr>
        <w:top w:val="double" w:sz="4" w:space="6" w:color="auto"/>
        <w:bottom w:val="double" w:sz="4" w:space="9" w:color="auto"/>
      </w:pBdr>
      <w:spacing w:after="50"/>
      <w:ind w:left="720" w:right="720"/>
    </w:pPr>
    <w:rPr>
      <w:rFonts w:ascii="Lucida Console" w:eastAsia="Times New Roman" w:hAnsi="Lucida Console" w:cs="Times New Roman"/>
      <w:sz w:val="19"/>
      <w:szCs w:val="20"/>
    </w:rPr>
  </w:style>
  <w:style w:type="paragraph" w:customStyle="1" w:styleId="ChapterNumberPACKT">
    <w:name w:val="Chapter Number [PACKT]"/>
    <w:next w:val="ChapterTitlePACKT"/>
    <w:locked/>
    <w:rsid w:val="005E004F"/>
    <w:pPr>
      <w:spacing w:after="0"/>
      <w:jc w:val="right"/>
    </w:pPr>
    <w:rPr>
      <w:rFonts w:ascii="Arial" w:eastAsia="Times New Roman"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5E004F"/>
    <w:pPr>
      <w:spacing w:after="120"/>
    </w:pPr>
  </w:style>
  <w:style w:type="paragraph" w:customStyle="1" w:styleId="FigurePACKT">
    <w:name w:val="Figure [PACKT]"/>
    <w:uiPriority w:val="99"/>
    <w:locked/>
    <w:rsid w:val="005E004F"/>
    <w:pPr>
      <w:spacing w:before="240" w:after="240"/>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5E004F"/>
    <w:pPr>
      <w:spacing w:after="120"/>
    </w:pPr>
  </w:style>
  <w:style w:type="paragraph" w:customStyle="1" w:styleId="BulletWithinBulletPACKT">
    <w:name w:val="Bullet Within Bullet [PACKT]"/>
    <w:basedOn w:val="BulletPACKT"/>
    <w:uiPriority w:val="99"/>
    <w:locked/>
    <w:rsid w:val="005E004F"/>
    <w:pPr>
      <w:tabs>
        <w:tab w:val="clear" w:pos="360"/>
      </w:tabs>
      <w:ind w:left="1440" w:right="720"/>
    </w:pPr>
  </w:style>
  <w:style w:type="paragraph" w:customStyle="1" w:styleId="BulletWithinBulletEndPACKT">
    <w:name w:val="Bullet Within Bullet End [PACKT]"/>
    <w:basedOn w:val="BulletWithinBulletPACKT"/>
    <w:uiPriority w:val="99"/>
    <w:locked/>
    <w:rsid w:val="005E004F"/>
    <w:pPr>
      <w:spacing w:after="120"/>
    </w:pPr>
  </w:style>
  <w:style w:type="paragraph" w:customStyle="1" w:styleId="TipPACKT">
    <w:name w:val="Tip [PACKT]"/>
    <w:basedOn w:val="InformationBoxPACKT"/>
    <w:next w:val="NormalPACKT"/>
    <w:uiPriority w:val="99"/>
    <w:qFormat/>
    <w:rsid w:val="005E004F"/>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5E004F"/>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5E004F"/>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5E004F"/>
  </w:style>
  <w:style w:type="paragraph" w:customStyle="1" w:styleId="PartTitlePACKT">
    <w:name w:val="Part Title [PACKT]"/>
    <w:basedOn w:val="PartPACKT"/>
    <w:uiPriority w:val="99"/>
    <w:qFormat/>
    <w:rsid w:val="005E004F"/>
    <w:rPr>
      <w:i/>
      <w:sz w:val="26"/>
      <w:u w:val="none"/>
    </w:rPr>
  </w:style>
  <w:style w:type="paragraph" w:customStyle="1" w:styleId="CommandLineEndPACKT">
    <w:name w:val="Command Line End [PACKT]"/>
    <w:basedOn w:val="CommandLinePACKT"/>
    <w:uiPriority w:val="99"/>
    <w:locked/>
    <w:rsid w:val="005E004F"/>
    <w:pPr>
      <w:spacing w:after="120"/>
    </w:pPr>
    <w:rPr>
      <w:bCs/>
      <w:noProof/>
      <w:szCs w:val="20"/>
      <w:lang w:eastAsia="en-US"/>
    </w:rPr>
  </w:style>
  <w:style w:type="paragraph" w:customStyle="1" w:styleId="CodeWithinBulletsPACKT">
    <w:name w:val="Code Within Bullets [PACKT]"/>
    <w:basedOn w:val="CodePACKT"/>
    <w:uiPriority w:val="99"/>
    <w:locked/>
    <w:rsid w:val="005E004F"/>
    <w:pPr>
      <w:ind w:left="1080"/>
    </w:pPr>
    <w:rPr>
      <w:szCs w:val="20"/>
    </w:rPr>
  </w:style>
  <w:style w:type="paragraph" w:customStyle="1" w:styleId="CodeWithinBulletsEndPACKT">
    <w:name w:val="Code Within Bullets End [PACKT]"/>
    <w:basedOn w:val="CodeWithinBulletsPACKT"/>
    <w:uiPriority w:val="99"/>
    <w:locked/>
    <w:rsid w:val="005E004F"/>
    <w:pPr>
      <w:spacing w:after="120"/>
    </w:pPr>
  </w:style>
  <w:style w:type="paragraph" w:customStyle="1" w:styleId="NumberedBulletWithinBulletPACKT">
    <w:name w:val="Numbered Bullet Within Bullet [PACKT]"/>
    <w:basedOn w:val="BulletWithinBulletPACKT"/>
    <w:uiPriority w:val="99"/>
    <w:locked/>
    <w:rsid w:val="005E004F"/>
    <w:pPr>
      <w:numPr>
        <w:numId w:val="6"/>
      </w:numPr>
    </w:pPr>
  </w:style>
  <w:style w:type="paragraph" w:customStyle="1" w:styleId="NumberedBulletWithinBulletEndPACKT">
    <w:name w:val="Numbered Bullet Within Bullet End [PACKT]"/>
    <w:basedOn w:val="NumberedBulletWithinBulletPACKT"/>
    <w:uiPriority w:val="99"/>
    <w:locked/>
    <w:rsid w:val="005E004F"/>
    <w:pPr>
      <w:spacing w:after="120"/>
    </w:pPr>
  </w:style>
  <w:style w:type="paragraph" w:customStyle="1" w:styleId="BulletWithinInformationBoxPACKT">
    <w:name w:val="Bullet Within Information Box [PACKT]"/>
    <w:basedOn w:val="InformationBoxPACKT"/>
    <w:uiPriority w:val="99"/>
    <w:qFormat/>
    <w:locked/>
    <w:rsid w:val="005E004F"/>
    <w:pPr>
      <w:spacing w:before="0" w:after="20"/>
      <w:ind w:left="1080" w:hanging="360"/>
    </w:pPr>
  </w:style>
  <w:style w:type="paragraph" w:customStyle="1" w:styleId="CodeWithinTipEndPACKT">
    <w:name w:val="Code Within Tip End [PACKT]"/>
    <w:basedOn w:val="CodeWithinTipPACKT"/>
    <w:uiPriority w:val="99"/>
    <w:qFormat/>
    <w:rsid w:val="005E004F"/>
    <w:pPr>
      <w:spacing w:after="120"/>
    </w:pPr>
  </w:style>
  <w:style w:type="paragraph" w:customStyle="1" w:styleId="CodeWithinInformationBoxPACKT">
    <w:name w:val="Code Within Information Box [PACKT]"/>
    <w:basedOn w:val="CodeWithinTipPACKT"/>
    <w:uiPriority w:val="99"/>
    <w:qFormat/>
    <w:rsid w:val="005E004F"/>
    <w:pPr>
      <w:pBdr>
        <w:top w:val="single" w:sz="4" w:space="6" w:color="auto"/>
        <w:left w:val="single" w:sz="4" w:space="4" w:color="auto"/>
        <w:bottom w:val="single" w:sz="4" w:space="9" w:color="auto"/>
        <w:right w:val="single" w:sz="4" w:space="4" w:color="auto"/>
      </w:pBdr>
      <w:spacing w:after="20"/>
    </w:pPr>
  </w:style>
  <w:style w:type="character" w:customStyle="1" w:styleId="ItalicsPACKT">
    <w:name w:val="Italics [PACKT]"/>
    <w:uiPriority w:val="99"/>
    <w:locked/>
    <w:rsid w:val="005E004F"/>
    <w:rPr>
      <w:i/>
      <w:color w:val="FF99CC"/>
    </w:rPr>
  </w:style>
  <w:style w:type="paragraph" w:customStyle="1" w:styleId="QuotePACKT">
    <w:name w:val="Quote [PACKT]"/>
    <w:basedOn w:val="NormalPACKT"/>
    <w:uiPriority w:val="99"/>
    <w:rsid w:val="005E004F"/>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5E004F"/>
    <w:rPr>
      <w:rFonts w:ascii="Arial" w:hAnsi="Arial"/>
      <w:b/>
      <w:color w:val="FF0000"/>
      <w:sz w:val="28"/>
      <w:szCs w:val="28"/>
    </w:rPr>
  </w:style>
  <w:style w:type="paragraph" w:customStyle="1" w:styleId="IgnorePACKT">
    <w:name w:val="Ignore [PACKT]"/>
    <w:basedOn w:val="FigureWithinTipPACKT"/>
    <w:uiPriority w:val="99"/>
    <w:qFormat/>
    <w:rsid w:val="005E004F"/>
  </w:style>
  <w:style w:type="paragraph" w:customStyle="1" w:styleId="FigureWithinTipPACKT">
    <w:name w:val="Figure Within Tip [PACKT]"/>
    <w:basedOn w:val="FigureWithinTableContentPACKT"/>
    <w:uiPriority w:val="99"/>
    <w:qFormat/>
    <w:rsid w:val="005E004F"/>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5E004F"/>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5E004F"/>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5E004F"/>
  </w:style>
  <w:style w:type="paragraph" w:customStyle="1" w:styleId="InformationBoxWithinBulletPACKT">
    <w:name w:val="Information Box Within Bullet [PACKT]"/>
    <w:basedOn w:val="InformationBoxPACKT"/>
    <w:uiPriority w:val="99"/>
    <w:qFormat/>
    <w:rsid w:val="005E004F"/>
    <w:pPr>
      <w:ind w:left="1080"/>
    </w:pPr>
  </w:style>
  <w:style w:type="paragraph" w:customStyle="1" w:styleId="BulletWithinInformationBoxEndPACKT">
    <w:name w:val="Bullet Within Information Box End [PACKT]"/>
    <w:basedOn w:val="BulletWithinInformationBoxPACKT"/>
    <w:uiPriority w:val="99"/>
    <w:qFormat/>
    <w:rsid w:val="005E004F"/>
    <w:pPr>
      <w:spacing w:after="60"/>
    </w:pPr>
  </w:style>
  <w:style w:type="paragraph" w:customStyle="1" w:styleId="BulletWithinTipPACKT">
    <w:name w:val="Bullet Within Tip [PACKT]"/>
    <w:basedOn w:val="BulletWithinInformationBoxPACKT"/>
    <w:uiPriority w:val="99"/>
    <w:qFormat/>
    <w:rsid w:val="005E004F"/>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5E004F"/>
    <w:pPr>
      <w:spacing w:after="60"/>
    </w:pPr>
  </w:style>
  <w:style w:type="paragraph" w:customStyle="1" w:styleId="CodeWithinInformationBoxEndPACKT">
    <w:name w:val="Code Within Information Box End [PACKT]"/>
    <w:basedOn w:val="CodeWithinInformationBoxPACKT"/>
    <w:qFormat/>
    <w:rsid w:val="005E004F"/>
    <w:pPr>
      <w:spacing w:before="180" w:after="180"/>
    </w:pPr>
  </w:style>
  <w:style w:type="paragraph" w:customStyle="1" w:styleId="CommandLineWithinTipPACKT">
    <w:name w:val="Command Line Within Tip [PACKT]"/>
    <w:basedOn w:val="CommandLinePACKT"/>
    <w:uiPriority w:val="99"/>
    <w:qFormat/>
    <w:rsid w:val="005E004F"/>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5E004F"/>
    <w:pPr>
      <w:spacing w:after="120"/>
    </w:pPr>
  </w:style>
  <w:style w:type="paragraph" w:customStyle="1" w:styleId="CommandLineWithinInformationBoxPACKT">
    <w:name w:val="Command Line Within Information Box [PACKT]"/>
    <w:basedOn w:val="CommandLineWithinTipPACKT"/>
    <w:uiPriority w:val="99"/>
    <w:qFormat/>
    <w:rsid w:val="005E004F"/>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5E004F"/>
    <w:pPr>
      <w:spacing w:after="120"/>
    </w:pPr>
  </w:style>
  <w:style w:type="paragraph" w:customStyle="1" w:styleId="CommandLineWithinTableColumnContentPACKT">
    <w:name w:val="Command Line Within Table Column Content [PACKT]"/>
    <w:basedOn w:val="CommandLineWithinInformationBoxEndPACKT"/>
    <w:uiPriority w:val="99"/>
    <w:qFormat/>
    <w:rsid w:val="005E004F"/>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5E004F"/>
    <w:pPr>
      <w:spacing w:after="120"/>
    </w:pPr>
  </w:style>
  <w:style w:type="paragraph" w:customStyle="1" w:styleId="CommandLineWithinBulletPACKT">
    <w:name w:val="Command Line Within Bullet [PACKT]"/>
    <w:basedOn w:val="CommandLineWithinTableColumnContentEndPACKT"/>
    <w:uiPriority w:val="99"/>
    <w:qFormat/>
    <w:rsid w:val="005E004F"/>
    <w:pPr>
      <w:ind w:left="720"/>
    </w:pPr>
  </w:style>
  <w:style w:type="paragraph" w:customStyle="1" w:styleId="CommandLineWithinBulletEndPACKT">
    <w:name w:val="Command Line Within Bullet End [PACKT]"/>
    <w:basedOn w:val="CommandLineWithinBulletPACKT"/>
    <w:uiPriority w:val="99"/>
    <w:qFormat/>
    <w:rsid w:val="005E004F"/>
  </w:style>
  <w:style w:type="paragraph" w:customStyle="1" w:styleId="QuoteWithinBulletPACKT">
    <w:name w:val="Quote Within Bullet [PACKT]"/>
    <w:basedOn w:val="QuotePACKT"/>
    <w:uiPriority w:val="99"/>
    <w:qFormat/>
    <w:rsid w:val="005E004F"/>
    <w:pPr>
      <w:ind w:left="864" w:right="864"/>
    </w:pPr>
  </w:style>
  <w:style w:type="paragraph" w:customStyle="1" w:styleId="RomanNumberedBulletPACKT">
    <w:name w:val="Roman Numbered Bullet [PACKT]"/>
    <w:basedOn w:val="NumberedBulletPACKT"/>
    <w:uiPriority w:val="99"/>
    <w:qFormat/>
    <w:rsid w:val="005E004F"/>
    <w:pPr>
      <w:numPr>
        <w:numId w:val="8"/>
      </w:numPr>
      <w:tabs>
        <w:tab w:val="clear" w:pos="360"/>
      </w:tabs>
    </w:pPr>
  </w:style>
  <w:style w:type="paragraph" w:customStyle="1" w:styleId="RomanNumberedBulletEndPACKT">
    <w:name w:val="Roman Numbered Bullet End [PACKT]"/>
    <w:basedOn w:val="RomanNumberedBulletPACKT"/>
    <w:uiPriority w:val="99"/>
    <w:qFormat/>
    <w:rsid w:val="005E004F"/>
    <w:pPr>
      <w:spacing w:after="120"/>
    </w:pPr>
  </w:style>
  <w:style w:type="character" w:customStyle="1" w:styleId="CodeHighlightedPACKT">
    <w:name w:val="Code Highlighted [PACKT]"/>
    <w:uiPriority w:val="99"/>
    <w:qFormat/>
    <w:rsid w:val="005E004F"/>
    <w:rPr>
      <w:rFonts w:ascii="Lucida Console" w:hAnsi="Lucida Console"/>
      <w:b/>
      <w:color w:val="747959"/>
      <w:sz w:val="18"/>
      <w:szCs w:val="18"/>
    </w:rPr>
  </w:style>
  <w:style w:type="character" w:customStyle="1" w:styleId="IconPACKT">
    <w:name w:val="Icon [PACKT]"/>
    <w:uiPriority w:val="99"/>
    <w:qFormat/>
    <w:rsid w:val="005E004F"/>
    <w:rPr>
      <w:rFonts w:ascii="Times New Roman" w:hAnsi="Times New Roman"/>
      <w:noProof/>
      <w:sz w:val="22"/>
    </w:rPr>
  </w:style>
  <w:style w:type="table" w:styleId="TableGrid">
    <w:name w:val="Table Grid"/>
    <w:basedOn w:val="TableNormal"/>
    <w:rsid w:val="005E004F"/>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PACKT">
    <w:name w:val="Figure Caption [PACKT]"/>
    <w:basedOn w:val="FigurePACKT"/>
    <w:uiPriority w:val="99"/>
    <w:qFormat/>
    <w:rsid w:val="005E004F"/>
    <w:pPr>
      <w:spacing w:before="0" w:after="120"/>
    </w:pPr>
    <w:rPr>
      <w:rFonts w:ascii="Times New Roman" w:hAnsi="Times New Roman"/>
    </w:rPr>
  </w:style>
  <w:style w:type="paragraph" w:customStyle="1" w:styleId="AlphabeticalBulletPACKT">
    <w:name w:val="Alphabetical Bullet [PACKT]"/>
    <w:basedOn w:val="Normal"/>
    <w:uiPriority w:val="99"/>
    <w:qFormat/>
    <w:rsid w:val="005E004F"/>
    <w:pPr>
      <w:numPr>
        <w:numId w:val="9"/>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5E004F"/>
    <w:pPr>
      <w:spacing w:after="120"/>
    </w:pPr>
    <w:rPr>
      <w:bCs/>
    </w:rPr>
  </w:style>
  <w:style w:type="paragraph" w:customStyle="1" w:styleId="PartSectionPACKT">
    <w:name w:val="Part Section [PACKT]"/>
    <w:basedOn w:val="PartTitlePACKT"/>
    <w:uiPriority w:val="99"/>
    <w:qFormat/>
    <w:rsid w:val="005E004F"/>
    <w:rPr>
      <w:sz w:val="46"/>
    </w:rPr>
  </w:style>
  <w:style w:type="paragraph" w:customStyle="1" w:styleId="BulletWithinTableColumnContentPACKT">
    <w:name w:val="Bullet Within Table Column Content [PACKT]"/>
    <w:basedOn w:val="BulletPACKT"/>
    <w:uiPriority w:val="99"/>
    <w:qFormat/>
    <w:rsid w:val="005E004F"/>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5E004F"/>
    <w:pPr>
      <w:spacing w:after="120"/>
    </w:pPr>
  </w:style>
  <w:style w:type="paragraph" w:customStyle="1" w:styleId="PartHeadingPACKT">
    <w:name w:val="Part Heading [PACKT]"/>
    <w:basedOn w:val="ChapterTitlePACKT"/>
    <w:qFormat/>
    <w:rsid w:val="005E004F"/>
  </w:style>
  <w:style w:type="paragraph" w:customStyle="1" w:styleId="BulletWithoutBulletWithinBulletPACKT">
    <w:name w:val="Bullet Without Bullet Within Bullet [PACKT]"/>
    <w:basedOn w:val="BulletPACKT"/>
    <w:uiPriority w:val="99"/>
    <w:rsid w:val="005E004F"/>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5E004F"/>
    <w:pPr>
      <w:spacing w:after="120"/>
    </w:pPr>
  </w:style>
  <w:style w:type="paragraph" w:customStyle="1" w:styleId="BulletWithoutBulletWithinNestedBulletPACKT">
    <w:name w:val="Bullet Without Bullet Within Nested Bullet [PACKT]"/>
    <w:basedOn w:val="BulletWithoutBulletWithinBulletPACKT"/>
    <w:uiPriority w:val="99"/>
    <w:rsid w:val="005E004F"/>
    <w:pPr>
      <w:ind w:left="1440"/>
    </w:pPr>
  </w:style>
  <w:style w:type="paragraph" w:customStyle="1" w:styleId="BulletWithoutBulletWithinNestedBulletEndPACKT">
    <w:name w:val="Bullet Without Bullet Within Nested Bullet End [PACKT]"/>
    <w:basedOn w:val="BulletWithoutBulletWithinNestedBulletPACKT"/>
    <w:uiPriority w:val="99"/>
    <w:rsid w:val="005E004F"/>
    <w:pPr>
      <w:spacing w:after="173"/>
    </w:pPr>
  </w:style>
  <w:style w:type="paragraph" w:customStyle="1" w:styleId="AppendixTitlePACKT">
    <w:name w:val="Appendix Title [PACKT]"/>
    <w:basedOn w:val="NormalPACKT"/>
    <w:uiPriority w:val="99"/>
    <w:rsid w:val="005E004F"/>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5E004F"/>
    <w:pPr>
      <w:numPr>
        <w:numId w:val="1"/>
      </w:numPr>
    </w:pPr>
  </w:style>
  <w:style w:type="numbering" w:customStyle="1" w:styleId="NumberedBulletWithinBullet">
    <w:name w:val="Numbered Bullet Within Bullet"/>
    <w:uiPriority w:val="99"/>
    <w:rsid w:val="005E004F"/>
    <w:pPr>
      <w:numPr>
        <w:numId w:val="5"/>
      </w:numPr>
    </w:pPr>
  </w:style>
  <w:style w:type="numbering" w:customStyle="1" w:styleId="RomanNumberedBullet">
    <w:name w:val="Roman Numbered Bullet"/>
    <w:uiPriority w:val="99"/>
    <w:rsid w:val="005E004F"/>
    <w:pPr>
      <w:numPr>
        <w:numId w:val="7"/>
      </w:numPr>
    </w:pPr>
  </w:style>
  <w:style w:type="numbering" w:customStyle="1" w:styleId="AlphabeticalBullet">
    <w:name w:val="Alphabetical Bullet"/>
    <w:uiPriority w:val="99"/>
    <w:rsid w:val="005E004F"/>
    <w:pPr>
      <w:numPr>
        <w:numId w:val="9"/>
      </w:numPr>
    </w:pPr>
  </w:style>
  <w:style w:type="character" w:styleId="FootnoteReference">
    <w:name w:val="footnote reference"/>
    <w:basedOn w:val="DefaultParagraphFont"/>
    <w:rsid w:val="00AA67C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eenkumarj\AppData\Roaming\Microsoft\Templates\Editor's%20Templates\269_New_Template_Normal_Seri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269_New_Template_Normal_Series</Template>
  <TotalTime>45</TotalTime>
  <Pages>11</Pages>
  <Words>3525</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naveenkumarj</cp:lastModifiedBy>
  <cp:revision>6</cp:revision>
  <dcterms:created xsi:type="dcterms:W3CDTF">2015-11-04T06:36:00Z</dcterms:created>
  <dcterms:modified xsi:type="dcterms:W3CDTF">2015-11-04T09:11:00Z</dcterms:modified>
</cp:coreProperties>
</file>